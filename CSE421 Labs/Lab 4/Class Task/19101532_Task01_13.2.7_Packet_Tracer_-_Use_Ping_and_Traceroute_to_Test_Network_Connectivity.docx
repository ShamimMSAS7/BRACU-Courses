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238BA" w:rsidRPr="002238BA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3EB80994" w:rsidR="002E0346" w:rsidRPr="002238BA" w:rsidRDefault="002238BA" w:rsidP="005939AB">
            <w:pPr>
              <w:pStyle w:val="ConfigWindow"/>
              <w:rPr>
                <w:color w:val="00B0F0"/>
                <w:sz w:val="20"/>
                <w:szCs w:val="20"/>
              </w:rPr>
            </w:pPr>
            <w:r w:rsidRPr="002238BA">
              <w:rPr>
                <w:color w:val="00B0F0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1EA0FE65" w:rsidR="002E0346" w:rsidRPr="002238BA" w:rsidRDefault="002238BA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2238BA">
              <w:rPr>
                <w:color w:val="00B0F0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483715EB" w:rsidR="002E0346" w:rsidRPr="002238BA" w:rsidRDefault="002238BA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2238BA">
              <w:rPr>
                <w:color w:val="00B0F0"/>
                <w:sz w:val="20"/>
                <w:szCs w:val="20"/>
              </w:rPr>
              <w:t>10.10.1.97</w:t>
            </w:r>
          </w:p>
        </w:tc>
      </w:tr>
      <w:tr w:rsidR="002238BA" w:rsidRPr="002238BA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4B6F9DD2" w:rsidR="002E0346" w:rsidRPr="00DE3894" w:rsidRDefault="00DE3894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DE3894">
              <w:rPr>
                <w:color w:val="00B0F0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1D92743E" w:rsidR="002E0346" w:rsidRPr="007F3B08" w:rsidRDefault="007F3B08" w:rsidP="005939AB">
            <w:pPr>
              <w:pStyle w:val="ConfigWindow"/>
              <w:rPr>
                <w:color w:val="00B0F0"/>
                <w:sz w:val="20"/>
                <w:szCs w:val="20"/>
              </w:rPr>
            </w:pPr>
            <w:r w:rsidRPr="007F3B08">
              <w:rPr>
                <w:color w:val="00B0F0"/>
                <w:sz w:val="20"/>
                <w:szCs w:val="20"/>
              </w:rPr>
              <w:t>FE80::1</w:t>
            </w:r>
          </w:p>
        </w:tc>
      </w:tr>
      <w:tr w:rsidR="002238BA" w:rsidRPr="002238BA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19F894FD" w:rsidR="002E0346" w:rsidRPr="002238BA" w:rsidRDefault="002238BA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2238BA">
              <w:rPr>
                <w:color w:val="00B0F0"/>
                <w:sz w:val="20"/>
                <w:szCs w:val="20"/>
              </w:rPr>
              <w:t>10.10.1.1</w:t>
            </w:r>
            <w:r w:rsidR="001760B3">
              <w:rPr>
                <w:color w:val="00B0F0"/>
                <w:sz w:val="20"/>
                <w:szCs w:val="20"/>
              </w:rPr>
              <w:t>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2B2DC20F" w:rsidR="002E0346" w:rsidRPr="001760B3" w:rsidRDefault="002238BA" w:rsidP="005939AB">
            <w:pPr>
              <w:pStyle w:val="ConfigWindow"/>
              <w:rPr>
                <w:color w:val="00B0F0"/>
                <w:sz w:val="20"/>
                <w:szCs w:val="20"/>
              </w:rPr>
            </w:pPr>
            <w:r w:rsidRPr="001760B3">
              <w:rPr>
                <w:color w:val="00B0F0"/>
                <w:sz w:val="20"/>
                <w:szCs w:val="20"/>
              </w:rPr>
              <w:t>255</w:t>
            </w:r>
            <w:r w:rsidR="001760B3" w:rsidRPr="001760B3">
              <w:rPr>
                <w:color w:val="00B0F0"/>
                <w:sz w:val="20"/>
                <w:szCs w:val="20"/>
              </w:rPr>
              <w:t>.255.</w:t>
            </w:r>
            <w:r w:rsidR="001760B3">
              <w:rPr>
                <w:color w:val="00B0F0"/>
                <w:sz w:val="20"/>
                <w:szCs w:val="20"/>
              </w:rPr>
              <w:t>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C0D786D" w:rsidR="002E0346" w:rsidRPr="001760B3" w:rsidRDefault="001760B3" w:rsidP="005939AB">
            <w:pPr>
              <w:pStyle w:val="ConfigWindow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10.10.1.17</w:t>
            </w:r>
          </w:p>
        </w:tc>
      </w:tr>
      <w:tr w:rsidR="002238BA" w:rsidRPr="002238BA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1F2BAC93" w:rsidR="002E0346" w:rsidRPr="007F3B08" w:rsidRDefault="007F3B08" w:rsidP="005939AB">
            <w:pPr>
              <w:pStyle w:val="ConfigWindow"/>
              <w:rPr>
                <w:color w:val="00B0F0"/>
                <w:sz w:val="20"/>
                <w:szCs w:val="20"/>
              </w:rPr>
            </w:pPr>
            <w:r w:rsidRPr="007F3B08">
              <w:rPr>
                <w:color w:val="00B0F0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34FAEA0F" w:rsidR="002E0346" w:rsidRPr="002238BA" w:rsidRDefault="007F3B08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7F3B08">
              <w:rPr>
                <w:color w:val="00B0F0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33C7EBC3" w:rsidR="0093296A" w:rsidRPr="00EE05EC" w:rsidRDefault="00EE05EC" w:rsidP="0093296A">
      <w:pPr>
        <w:pStyle w:val="AnswerLineL50"/>
        <w:rPr>
          <w:color w:val="00B0F0"/>
        </w:rPr>
      </w:pPr>
      <w:r w:rsidRPr="00EE05EC">
        <w:rPr>
          <w:color w:val="00B0F0"/>
        </w:rPr>
        <w:t>10.10.1.97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 xml:space="preserve">What is the last successful IPv4 address that was </w:t>
      </w:r>
      <w:commentRangeStart w:id="0"/>
      <w:r>
        <w:t>reached</w:t>
      </w:r>
      <w:commentRangeEnd w:id="0"/>
      <w:r w:rsidR="00EE05EC">
        <w:rPr>
          <w:rStyle w:val="CommentReference"/>
        </w:rPr>
        <w:commentReference w:id="0"/>
      </w:r>
      <w:r>
        <w:t>?</w:t>
      </w:r>
    </w:p>
    <w:p w14:paraId="4DB0D2F3" w14:textId="2B52814E" w:rsidR="0093296A" w:rsidRPr="00EE05EC" w:rsidRDefault="00EE05EC" w:rsidP="0093296A">
      <w:pPr>
        <w:pStyle w:val="AnswerLineL50"/>
        <w:rPr>
          <w:color w:val="00B0F0"/>
        </w:rPr>
      </w:pPr>
      <w:r w:rsidRPr="00EE05EC">
        <w:rPr>
          <w:color w:val="00B0F0"/>
        </w:rPr>
        <w:t>10.10.1.17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1D8D8C41" w:rsidR="0093296A" w:rsidRPr="00CC75C2" w:rsidRDefault="00CC75C2" w:rsidP="0093296A">
      <w:pPr>
        <w:pStyle w:val="AnswerLineL50"/>
        <w:rPr>
          <w:color w:val="00B0F0"/>
        </w:rPr>
      </w:pPr>
      <w:r w:rsidRPr="00CC75C2">
        <w:rPr>
          <w:color w:val="00B0F0"/>
        </w:rP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3C18B180" w:rsidR="0093296A" w:rsidRDefault="00E31A44" w:rsidP="0093296A">
      <w:pPr>
        <w:pStyle w:val="BodyTextL50"/>
        <w:spacing w:before="0"/>
      </w:pPr>
      <w:r>
        <w:t>What are they?</w:t>
      </w:r>
      <w:r w:rsidR="0064651D">
        <w:t xml:space="preserve"> </w:t>
      </w:r>
    </w:p>
    <w:p w14:paraId="7FC3B379" w14:textId="401A12DC" w:rsidR="0093296A" w:rsidRPr="0064651D" w:rsidRDefault="0064651D" w:rsidP="0093296A">
      <w:pPr>
        <w:pStyle w:val="BodyTextL50"/>
        <w:rPr>
          <w:b/>
          <w:bCs/>
          <w:i/>
          <w:iCs/>
          <w:color w:val="00B0F0"/>
        </w:rPr>
      </w:pPr>
      <w:r w:rsidRPr="0064651D">
        <w:rPr>
          <w:b/>
          <w:bCs/>
          <w:i/>
          <w:iCs/>
          <w:color w:val="00B0F0"/>
        </w:rPr>
        <w:t>10.10.1.4/30, 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05D0ED7F" w:rsidR="0093296A" w:rsidRPr="0064651D" w:rsidRDefault="0064651D" w:rsidP="0093296A">
      <w:pPr>
        <w:pStyle w:val="AnswerLineL50"/>
        <w:rPr>
          <w:color w:val="00B0F0"/>
        </w:rPr>
      </w:pPr>
      <w:r>
        <w:rPr>
          <w:color w:val="00B0F0"/>
        </w:rPr>
        <w:t>Other</w:t>
      </w:r>
      <w:r w:rsidRPr="0064651D">
        <w:rPr>
          <w:color w:val="00B0F0"/>
        </w:rPr>
        <w:t>: 10.10.1.10</w:t>
      </w:r>
      <w:r>
        <w:rPr>
          <w:color w:val="00B0F0"/>
        </w:rPr>
        <w:t xml:space="preserve">, </w:t>
      </w:r>
      <w:r w:rsidR="003F24B2" w:rsidRPr="003F24B2">
        <w:rPr>
          <w:color w:val="00B0F0"/>
        </w:rPr>
        <w:t>Serial0/0/1: 10.10.1.8/30, 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1982AC06" w14:textId="715A5A77" w:rsidR="00A6082A" w:rsidRPr="00A6082A" w:rsidRDefault="00A6082A" w:rsidP="00A6082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i/>
          <w:iCs/>
          <w:color w:val="00B0F0"/>
          <w:sz w:val="20"/>
          <w:szCs w:val="20"/>
        </w:rPr>
      </w:pPr>
      <w:r w:rsidRPr="00A6082A">
        <w:rPr>
          <w:rFonts w:ascii="Arial" w:hAnsi="Arial" w:cs="Arial"/>
          <w:b/>
          <w:bCs/>
          <w:i/>
          <w:iCs/>
          <w:color w:val="00B0F0"/>
          <w:sz w:val="20"/>
          <w:szCs w:val="20"/>
        </w:rPr>
        <w:t>Serial0/0/0 10.10.1.2</w:t>
      </w:r>
    </w:p>
    <w:p w14:paraId="412D0403" w14:textId="324D7B38" w:rsidR="0093296A" w:rsidRPr="00A6082A" w:rsidRDefault="00A6082A" w:rsidP="00A6082A">
      <w:pPr>
        <w:pStyle w:val="AnswerLineL50"/>
        <w:rPr>
          <w:rFonts w:cs="Arial"/>
          <w:bCs/>
          <w:iCs/>
          <w:color w:val="00B0F0"/>
          <w:szCs w:val="20"/>
        </w:rPr>
      </w:pPr>
      <w:r w:rsidRPr="00A6082A">
        <w:rPr>
          <w:rFonts w:cs="Arial"/>
          <w:bCs/>
          <w:iCs/>
          <w:color w:val="00B0F0"/>
          <w:szCs w:val="20"/>
        </w:rPr>
        <w:t>Serial0/0/1 10.10.1.9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lastRenderedPageBreak/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7CD6437C" w:rsidR="00290231" w:rsidRPr="00A6082A" w:rsidRDefault="00A6082A" w:rsidP="00290231">
      <w:pPr>
        <w:pStyle w:val="AnswerLineL50"/>
        <w:rPr>
          <w:color w:val="00B0F0"/>
        </w:rPr>
      </w:pPr>
      <w:r>
        <w:rPr>
          <w:color w:val="00B0F0"/>
        </w:rPr>
        <w:t xml:space="preserve">From the table, we can see that </w:t>
      </w:r>
      <w:r w:rsidRPr="00A6082A">
        <w:rPr>
          <w:color w:val="00B0F0"/>
        </w:rPr>
        <w:t>Router 02’s Serial0/0/0 should be 10.10.1.5</w:t>
      </w:r>
      <w:r>
        <w:rPr>
          <w:color w:val="00B0F0"/>
        </w:rPr>
        <w:t>,</w:t>
      </w:r>
      <w:r w:rsidRPr="00A6082A">
        <w:rPr>
          <w:color w:val="00B0F0"/>
        </w:rPr>
        <w:t xml:space="preserve"> </w:t>
      </w:r>
      <w:r>
        <w:rPr>
          <w:color w:val="00B0F0"/>
        </w:rPr>
        <w:t>instead</w:t>
      </w:r>
      <w:r w:rsidRPr="00A6082A">
        <w:rPr>
          <w:color w:val="00B0F0"/>
        </w:rPr>
        <w:t xml:space="preserve"> it is set </w:t>
      </w:r>
      <w:r w:rsidR="00117C16">
        <w:rPr>
          <w:color w:val="00B0F0"/>
        </w:rPr>
        <w:t xml:space="preserve">to </w:t>
      </w:r>
      <w:r w:rsidRPr="00A6082A">
        <w:rPr>
          <w:color w:val="00B0F0"/>
        </w:rPr>
        <w:t xml:space="preserve">10.10.1.2. </w:t>
      </w:r>
      <w:r w:rsidR="00117C16">
        <w:rPr>
          <w:color w:val="00B0F0"/>
        </w:rPr>
        <w:t>That’s the reason behind error.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3257F918" w:rsidR="00290231" w:rsidRPr="00117C16" w:rsidRDefault="00117C16" w:rsidP="00290231">
      <w:pPr>
        <w:pStyle w:val="BodyTextL50"/>
        <w:rPr>
          <w:b/>
          <w:bCs/>
          <w:i/>
          <w:iCs/>
          <w:color w:val="00B0F0"/>
        </w:rPr>
      </w:pPr>
      <w:r w:rsidRPr="00117C16">
        <w:rPr>
          <w:b/>
          <w:bCs/>
          <w:i/>
          <w:iCs/>
          <w:color w:val="00B0F0"/>
        </w:rPr>
        <w:t xml:space="preserve">Need to change </w:t>
      </w:r>
      <w:proofErr w:type="spellStart"/>
      <w:r w:rsidRPr="00117C16">
        <w:rPr>
          <w:b/>
          <w:bCs/>
          <w:i/>
          <w:iCs/>
          <w:color w:val="00B0F0"/>
        </w:rPr>
        <w:t>ip</w:t>
      </w:r>
      <w:proofErr w:type="spellEnd"/>
      <w:r w:rsidRPr="00117C16">
        <w:rPr>
          <w:b/>
          <w:bCs/>
          <w:i/>
          <w:iCs/>
          <w:color w:val="00B0F0"/>
        </w:rPr>
        <w:t xml:space="preserve"> address of Router 02’s Serial0/0/0 interface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39E27DB5" w:rsidR="00290231" w:rsidRPr="00117C16" w:rsidRDefault="00117C16" w:rsidP="00290231">
      <w:pPr>
        <w:pStyle w:val="AnswerLineL50"/>
        <w:rPr>
          <w:color w:val="00B0F0"/>
        </w:rPr>
      </w:pPr>
      <w:r>
        <w:rPr>
          <w:color w:val="00B0F0"/>
        </w:rPr>
        <w:t>Yes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3C79ABD3" w:rsidR="00E34EBE" w:rsidRPr="007F3B08" w:rsidRDefault="007F3B08" w:rsidP="00E34EBE">
      <w:pPr>
        <w:pStyle w:val="AnswerLineL50"/>
        <w:rPr>
          <w:color w:val="00B0F0"/>
        </w:rPr>
      </w:pPr>
      <w:r w:rsidRPr="007F3B08">
        <w:rPr>
          <w:color w:val="00B0F0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11A0FE3B" w:rsidR="00E34EBE" w:rsidRPr="007F3B08" w:rsidRDefault="007F3B08" w:rsidP="00E34EBE">
      <w:pPr>
        <w:pStyle w:val="AnswerLineL50"/>
        <w:rPr>
          <w:color w:val="00B0F0"/>
        </w:rPr>
      </w:pPr>
      <w:r>
        <w:rPr>
          <w:color w:val="00B0F0"/>
        </w:rPr>
        <w:t xml:space="preserve">Couldn’t reach any </w:t>
      </w:r>
      <w:proofErr w:type="spellStart"/>
      <w:r>
        <w:rPr>
          <w:color w:val="00B0F0"/>
        </w:rPr>
        <w:t>ip</w:t>
      </w:r>
      <w:proofErr w:type="spellEnd"/>
      <w:r>
        <w:rPr>
          <w:color w:val="00B0F0"/>
        </w:rPr>
        <w:t>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35054ACE" w:rsidR="00E34EBE" w:rsidRPr="008E2B03" w:rsidRDefault="008E2B03" w:rsidP="00E34EBE">
      <w:pPr>
        <w:pStyle w:val="AnswerLineL50"/>
        <w:rPr>
          <w:color w:val="00B0F0"/>
        </w:rPr>
      </w:pPr>
      <w:r>
        <w:rPr>
          <w:color w:val="00B0F0"/>
        </w:rPr>
        <w:t>Yes. None of the ipv6 addresses match with the gateway address.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510FB097" w:rsidR="00E34EBE" w:rsidRPr="001B7DBD" w:rsidRDefault="001B7DBD" w:rsidP="00E34EBE">
      <w:pPr>
        <w:pStyle w:val="AnswerLineL50"/>
        <w:rPr>
          <w:color w:val="00B0F0"/>
        </w:rPr>
      </w:pPr>
      <w:r>
        <w:rPr>
          <w:color w:val="00B0F0"/>
        </w:rPr>
        <w:t xml:space="preserve">PC4’s default gateway isn’t set correctly. It is set to </w:t>
      </w:r>
      <w:r w:rsidRPr="007F3B08">
        <w:rPr>
          <w:color w:val="00B0F0"/>
          <w:szCs w:val="20"/>
        </w:rPr>
        <w:t>FE80::2</w:t>
      </w:r>
      <w:r>
        <w:rPr>
          <w:color w:val="00B0F0"/>
          <w:szCs w:val="20"/>
        </w:rPr>
        <w:t xml:space="preserve"> instead of </w:t>
      </w:r>
      <w:r w:rsidRPr="007F3B08">
        <w:rPr>
          <w:color w:val="00B0F0"/>
          <w:szCs w:val="20"/>
        </w:rPr>
        <w:t>FE80::</w:t>
      </w:r>
      <w:r>
        <w:rPr>
          <w:color w:val="00B0F0"/>
          <w:szCs w:val="20"/>
        </w:rPr>
        <w:t>3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66A119B4" w:rsidR="00E34EBE" w:rsidRPr="001B7DBD" w:rsidRDefault="001B7DBD" w:rsidP="00E34EBE">
      <w:pPr>
        <w:pStyle w:val="AnswerLineL50"/>
        <w:rPr>
          <w:color w:val="00B0F0"/>
        </w:rPr>
      </w:pPr>
      <w:r>
        <w:rPr>
          <w:color w:val="00B0F0"/>
        </w:rPr>
        <w:t xml:space="preserve">Need to update PC4’s default gateway to </w:t>
      </w:r>
      <w:r w:rsidRPr="007F3B08">
        <w:rPr>
          <w:color w:val="00B0F0"/>
          <w:szCs w:val="20"/>
        </w:rPr>
        <w:t>FE80::</w:t>
      </w:r>
      <w:r>
        <w:rPr>
          <w:color w:val="00B0F0"/>
          <w:szCs w:val="20"/>
        </w:rPr>
        <w:t>3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169E757F" w:rsidR="00E34EBE" w:rsidRPr="001B7DBD" w:rsidRDefault="001B7DBD" w:rsidP="002E0346">
      <w:pPr>
        <w:pStyle w:val="AnswerLineL25"/>
        <w:rPr>
          <w:color w:val="00B0F0"/>
        </w:rPr>
      </w:pPr>
      <w:r>
        <w:rPr>
          <w:color w:val="00B0F0"/>
        </w:rPr>
        <w:t xml:space="preserve">       Yes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mim Ahmad" w:date="2022-08-06T20:34:00Z" w:initials="SA">
    <w:p w14:paraId="67352168" w14:textId="7C4F6FB0" w:rsidR="00EE05EC" w:rsidRDefault="00EE05E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3521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94EDA" w16cex:dateUtc="2022-08-06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352168" w16cid:durableId="26994E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D792" w14:textId="77777777" w:rsidR="00E3586E" w:rsidRDefault="00E3586E" w:rsidP="00710659">
      <w:pPr>
        <w:spacing w:after="0" w:line="240" w:lineRule="auto"/>
      </w:pPr>
      <w:r>
        <w:separator/>
      </w:r>
    </w:p>
    <w:p w14:paraId="55FACACA" w14:textId="77777777" w:rsidR="00E3586E" w:rsidRDefault="00E3586E"/>
  </w:endnote>
  <w:endnote w:type="continuationSeparator" w:id="0">
    <w:p w14:paraId="3ED75FB7" w14:textId="77777777" w:rsidR="00E3586E" w:rsidRDefault="00E3586E" w:rsidP="00710659">
      <w:pPr>
        <w:spacing w:after="0" w:line="240" w:lineRule="auto"/>
      </w:pPr>
      <w:r>
        <w:continuationSeparator/>
      </w:r>
    </w:p>
    <w:p w14:paraId="677FD2FC" w14:textId="77777777" w:rsidR="00E3586E" w:rsidRDefault="00E358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0B8D564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E3894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3E95A8F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E3894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6BC1" w14:textId="77777777" w:rsidR="00E3586E" w:rsidRDefault="00E3586E" w:rsidP="00710659">
      <w:pPr>
        <w:spacing w:after="0" w:line="240" w:lineRule="auto"/>
      </w:pPr>
      <w:r>
        <w:separator/>
      </w:r>
    </w:p>
    <w:p w14:paraId="797D8D59" w14:textId="77777777" w:rsidR="00E3586E" w:rsidRDefault="00E3586E"/>
  </w:footnote>
  <w:footnote w:type="continuationSeparator" w:id="0">
    <w:p w14:paraId="21AAE8F8" w14:textId="77777777" w:rsidR="00E3586E" w:rsidRDefault="00E3586E" w:rsidP="00710659">
      <w:pPr>
        <w:spacing w:after="0" w:line="240" w:lineRule="auto"/>
      </w:pPr>
      <w:r>
        <w:continuationSeparator/>
      </w:r>
    </w:p>
    <w:p w14:paraId="34B8445E" w14:textId="77777777" w:rsidR="00E3586E" w:rsidRDefault="00E358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44530039">
    <w:abstractNumId w:val="5"/>
  </w:num>
  <w:num w:numId="2" w16cid:durableId="52796006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4525396">
    <w:abstractNumId w:val="2"/>
  </w:num>
  <w:num w:numId="4" w16cid:durableId="104532803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28668314">
    <w:abstractNumId w:val="3"/>
  </w:num>
  <w:num w:numId="6" w16cid:durableId="1238975904">
    <w:abstractNumId w:val="0"/>
  </w:num>
  <w:num w:numId="7" w16cid:durableId="1314681629">
    <w:abstractNumId w:val="1"/>
  </w:num>
  <w:num w:numId="8" w16cid:durableId="1834374641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42353271">
    <w:abstractNumId w:val="3"/>
  </w:num>
  <w:num w:numId="10" w16cid:durableId="1935900282">
    <w:abstractNumId w:val="6"/>
  </w:num>
  <w:num w:numId="11" w16cid:durableId="1816252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745216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mim Ahmad">
    <w15:presenceInfo w15:providerId="Windows Live" w15:userId="3b022982a92676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C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60B3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DBD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8BA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12F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24B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651D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B08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2B03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82A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126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5C2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563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3894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3586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05EC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A608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7320FE"/>
    <w:rsid w:val="0084681C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56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Shamim Ahmad</cp:lastModifiedBy>
  <cp:revision>9</cp:revision>
  <cp:lastPrinted>2019-12-03T20:38:00Z</cp:lastPrinted>
  <dcterms:created xsi:type="dcterms:W3CDTF">2019-11-27T20:46:00Z</dcterms:created>
  <dcterms:modified xsi:type="dcterms:W3CDTF">2022-08-07T11:33:00Z</dcterms:modified>
</cp:coreProperties>
</file>