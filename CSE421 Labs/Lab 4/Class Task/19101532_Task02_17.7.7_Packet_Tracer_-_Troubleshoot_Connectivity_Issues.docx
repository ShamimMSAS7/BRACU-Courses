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7A543" w14:textId="77777777" w:rsidR="004D36D7" w:rsidRPr="00FD4A68" w:rsidRDefault="00000000" w:rsidP="00783C3D">
      <w:pPr>
        <w:pStyle w:val="Title"/>
        <w:rPr>
          <w:rStyle w:val="LabTitleInstVersred"/>
          <w:b/>
          <w:color w:val="auto"/>
        </w:rPr>
      </w:pPr>
      <w:sdt>
        <w:sdtPr>
          <w:rPr>
            <w:b w:val="0"/>
            <w:color w:val="EE0000"/>
          </w:rPr>
          <w:alias w:val="Title"/>
          <w:tag w:val=""/>
          <w:id w:val="-487021785"/>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4E6A83">
            <w:t>Packet Tracer - Troubleshoot Connectivity Issues</w:t>
          </w:r>
        </w:sdtContent>
      </w:sdt>
      <w:r w:rsidR="004D36D7" w:rsidRPr="00FD4A68">
        <w:t xml:space="preserve"> </w:t>
      </w:r>
    </w:p>
    <w:p w14:paraId="02BBF69A" w14:textId="77777777" w:rsidR="00783C3D" w:rsidRPr="00BB73FF" w:rsidRDefault="00783C3D" w:rsidP="00783C3D">
      <w:pPr>
        <w:pStyle w:val="Heading1"/>
        <w:numPr>
          <w:ilvl w:val="0"/>
          <w:numId w:val="3"/>
        </w:numPr>
      </w:pPr>
      <w:r w:rsidRPr="00BB73FF">
        <w:t>Addressing Table</w:t>
      </w:r>
    </w:p>
    <w:tbl>
      <w:tblPr>
        <w:tblW w:w="954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Subnet Mask, and default gateway."/>
      </w:tblPr>
      <w:tblGrid>
        <w:gridCol w:w="1803"/>
        <w:gridCol w:w="1620"/>
        <w:gridCol w:w="2067"/>
        <w:gridCol w:w="2070"/>
        <w:gridCol w:w="1980"/>
      </w:tblGrid>
      <w:tr w:rsidR="00783C3D" w14:paraId="58F12CE0" w14:textId="77777777" w:rsidTr="001F1DD0">
        <w:trPr>
          <w:cantSplit/>
          <w:jc w:val="center"/>
        </w:trPr>
        <w:tc>
          <w:tcPr>
            <w:tcW w:w="18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7FF01DB3" w14:textId="77777777" w:rsidR="00783C3D" w:rsidRPr="00E87D62" w:rsidRDefault="00783C3D" w:rsidP="00C0292F">
            <w:pPr>
              <w:pStyle w:val="TableHeading"/>
            </w:pPr>
            <w:r w:rsidRPr="00E87D62">
              <w:t>Device</w:t>
            </w:r>
          </w:p>
        </w:tc>
        <w:tc>
          <w:tcPr>
            <w:tcW w:w="162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B05F3B" w14:textId="77777777" w:rsidR="00783C3D" w:rsidRPr="00E87D62" w:rsidRDefault="00783C3D" w:rsidP="00C0292F">
            <w:pPr>
              <w:pStyle w:val="TableHeading"/>
            </w:pPr>
            <w:r w:rsidRPr="00E87D62">
              <w:t>Interface</w:t>
            </w:r>
          </w:p>
        </w:tc>
        <w:tc>
          <w:tcPr>
            <w:tcW w:w="206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E4226F0" w14:textId="77777777" w:rsidR="00783C3D" w:rsidRPr="00E87D62" w:rsidRDefault="00783C3D" w:rsidP="00C0292F">
            <w:pPr>
              <w:pStyle w:val="TableHeading"/>
            </w:pPr>
            <w:r w:rsidRPr="00E87D62">
              <w:t>IP Address</w:t>
            </w:r>
          </w:p>
        </w:tc>
        <w:tc>
          <w:tcPr>
            <w:tcW w:w="207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ADC8A20" w14:textId="77777777" w:rsidR="00783C3D" w:rsidRPr="00E87D62" w:rsidRDefault="00783C3D" w:rsidP="00C0292F">
            <w:pPr>
              <w:pStyle w:val="TableHeading"/>
            </w:pPr>
            <w:r w:rsidRPr="00E87D62">
              <w:t>Subnet Mask</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9ABA54C" w14:textId="77777777" w:rsidR="00783C3D" w:rsidRPr="00E87D62" w:rsidRDefault="00783C3D" w:rsidP="00C0292F">
            <w:pPr>
              <w:pStyle w:val="TableHeading"/>
            </w:pPr>
            <w:r w:rsidRPr="00E87D62">
              <w:t>Default Gateway</w:t>
            </w:r>
          </w:p>
        </w:tc>
      </w:tr>
      <w:tr w:rsidR="00783C3D" w14:paraId="7E293E3B" w14:textId="77777777" w:rsidTr="001F1DD0">
        <w:trPr>
          <w:cantSplit/>
          <w:jc w:val="center"/>
        </w:trPr>
        <w:tc>
          <w:tcPr>
            <w:tcW w:w="1803" w:type="dxa"/>
            <w:tcBorders>
              <w:bottom w:val="nil"/>
            </w:tcBorders>
            <w:vAlign w:val="center"/>
          </w:tcPr>
          <w:p w14:paraId="3753662A" w14:textId="77777777" w:rsidR="00783C3D" w:rsidRPr="006C05E0" w:rsidRDefault="00783C3D" w:rsidP="00C0292F">
            <w:pPr>
              <w:pStyle w:val="TableText"/>
            </w:pPr>
            <w:r w:rsidRPr="006C05E0">
              <w:t>R1</w:t>
            </w:r>
          </w:p>
        </w:tc>
        <w:tc>
          <w:tcPr>
            <w:tcW w:w="1620" w:type="dxa"/>
            <w:vAlign w:val="bottom"/>
          </w:tcPr>
          <w:p w14:paraId="15833C77" w14:textId="77777777" w:rsidR="00783C3D" w:rsidRPr="00E87D62" w:rsidRDefault="00783C3D" w:rsidP="00C0292F">
            <w:pPr>
              <w:pStyle w:val="TableText"/>
            </w:pPr>
            <w:r>
              <w:t>G0/0</w:t>
            </w:r>
          </w:p>
        </w:tc>
        <w:tc>
          <w:tcPr>
            <w:tcW w:w="2067" w:type="dxa"/>
            <w:vAlign w:val="bottom"/>
          </w:tcPr>
          <w:p w14:paraId="66B36796" w14:textId="77777777" w:rsidR="00783C3D" w:rsidRPr="00E87D62" w:rsidRDefault="00783C3D" w:rsidP="00C0292F">
            <w:pPr>
              <w:pStyle w:val="TableText"/>
            </w:pPr>
            <w:r>
              <w:t>172.16.1.1</w:t>
            </w:r>
          </w:p>
        </w:tc>
        <w:tc>
          <w:tcPr>
            <w:tcW w:w="2070" w:type="dxa"/>
            <w:vAlign w:val="bottom"/>
          </w:tcPr>
          <w:p w14:paraId="0B99D4D7" w14:textId="77777777" w:rsidR="00783C3D" w:rsidRPr="00E87D62" w:rsidRDefault="00783C3D" w:rsidP="00C0292F">
            <w:pPr>
              <w:pStyle w:val="TableText"/>
            </w:pPr>
            <w:r w:rsidRPr="00E87D62">
              <w:t>255.255.255.0</w:t>
            </w:r>
          </w:p>
        </w:tc>
        <w:tc>
          <w:tcPr>
            <w:tcW w:w="1980" w:type="dxa"/>
            <w:vAlign w:val="bottom"/>
          </w:tcPr>
          <w:p w14:paraId="2786EC70" w14:textId="77777777" w:rsidR="00783C3D" w:rsidRPr="00E87D62" w:rsidRDefault="00783C3D" w:rsidP="00C0292F">
            <w:pPr>
              <w:pStyle w:val="TableText"/>
            </w:pPr>
            <w:r w:rsidRPr="00E87D62">
              <w:t>N/A</w:t>
            </w:r>
          </w:p>
        </w:tc>
      </w:tr>
      <w:tr w:rsidR="00783C3D" w14:paraId="760C1C01" w14:textId="77777777" w:rsidTr="001F1DD0">
        <w:trPr>
          <w:cantSplit/>
          <w:jc w:val="center"/>
        </w:trPr>
        <w:tc>
          <w:tcPr>
            <w:tcW w:w="1803" w:type="dxa"/>
            <w:tcBorders>
              <w:top w:val="nil"/>
              <w:bottom w:val="nil"/>
            </w:tcBorders>
            <w:vAlign w:val="center"/>
          </w:tcPr>
          <w:p w14:paraId="0F454A75" w14:textId="77777777" w:rsidR="00783C3D" w:rsidRPr="00C02AB0" w:rsidRDefault="00783C3D" w:rsidP="001F1DD0">
            <w:pPr>
              <w:pStyle w:val="ConfigWindow"/>
            </w:pPr>
            <w:r w:rsidRPr="00C02AB0">
              <w:t>R1</w:t>
            </w:r>
          </w:p>
        </w:tc>
        <w:tc>
          <w:tcPr>
            <w:tcW w:w="1620" w:type="dxa"/>
            <w:vAlign w:val="bottom"/>
          </w:tcPr>
          <w:p w14:paraId="70462911" w14:textId="77777777" w:rsidR="00783C3D" w:rsidRDefault="00783C3D" w:rsidP="00C0292F">
            <w:pPr>
              <w:pStyle w:val="TableText"/>
            </w:pPr>
            <w:r>
              <w:t>G0/1</w:t>
            </w:r>
          </w:p>
        </w:tc>
        <w:tc>
          <w:tcPr>
            <w:tcW w:w="2067" w:type="dxa"/>
            <w:vAlign w:val="bottom"/>
          </w:tcPr>
          <w:p w14:paraId="4EA264B7" w14:textId="77777777" w:rsidR="00783C3D" w:rsidRDefault="00783C3D" w:rsidP="00C0292F">
            <w:pPr>
              <w:pStyle w:val="TableText"/>
            </w:pPr>
            <w:r>
              <w:t>172.16.2.1</w:t>
            </w:r>
          </w:p>
        </w:tc>
        <w:tc>
          <w:tcPr>
            <w:tcW w:w="2070" w:type="dxa"/>
            <w:vAlign w:val="bottom"/>
          </w:tcPr>
          <w:p w14:paraId="46FE9DEA" w14:textId="77777777" w:rsidR="00783C3D" w:rsidRPr="00E87D62" w:rsidRDefault="00783C3D" w:rsidP="00C0292F">
            <w:pPr>
              <w:pStyle w:val="TableText"/>
            </w:pPr>
            <w:r>
              <w:t>255.255.255.0</w:t>
            </w:r>
          </w:p>
        </w:tc>
        <w:tc>
          <w:tcPr>
            <w:tcW w:w="1980" w:type="dxa"/>
            <w:vAlign w:val="bottom"/>
          </w:tcPr>
          <w:p w14:paraId="30FD0741" w14:textId="77777777" w:rsidR="00783C3D" w:rsidRPr="00E87D62" w:rsidRDefault="00783C3D" w:rsidP="00C0292F">
            <w:pPr>
              <w:pStyle w:val="TableText"/>
            </w:pPr>
            <w:r>
              <w:t>N/A</w:t>
            </w:r>
          </w:p>
        </w:tc>
      </w:tr>
      <w:tr w:rsidR="00783C3D" w14:paraId="0C4C184B" w14:textId="77777777" w:rsidTr="001F1DD0">
        <w:trPr>
          <w:cantSplit/>
          <w:jc w:val="center"/>
        </w:trPr>
        <w:tc>
          <w:tcPr>
            <w:tcW w:w="1803" w:type="dxa"/>
            <w:tcBorders>
              <w:top w:val="nil"/>
              <w:bottom w:val="single" w:sz="2" w:space="0" w:color="auto"/>
            </w:tcBorders>
            <w:vAlign w:val="bottom"/>
          </w:tcPr>
          <w:p w14:paraId="499B58EF" w14:textId="77777777" w:rsidR="00783C3D" w:rsidRPr="00C02AB0" w:rsidRDefault="00783C3D" w:rsidP="001F1DD0">
            <w:pPr>
              <w:pStyle w:val="ConfigWindow"/>
            </w:pPr>
            <w:r w:rsidRPr="00C02AB0">
              <w:t>R1</w:t>
            </w:r>
          </w:p>
        </w:tc>
        <w:tc>
          <w:tcPr>
            <w:tcW w:w="1620" w:type="dxa"/>
            <w:vAlign w:val="bottom"/>
          </w:tcPr>
          <w:p w14:paraId="67AFAB5A" w14:textId="77777777" w:rsidR="00783C3D" w:rsidRPr="00E87D62" w:rsidRDefault="00783C3D" w:rsidP="00C0292F">
            <w:pPr>
              <w:pStyle w:val="TableText"/>
            </w:pPr>
            <w:r>
              <w:t>S0/0/0</w:t>
            </w:r>
          </w:p>
        </w:tc>
        <w:tc>
          <w:tcPr>
            <w:tcW w:w="2067" w:type="dxa"/>
            <w:vAlign w:val="bottom"/>
          </w:tcPr>
          <w:p w14:paraId="594D966D" w14:textId="77777777" w:rsidR="00783C3D" w:rsidRPr="00E87D62" w:rsidRDefault="00783C3D" w:rsidP="00C0292F">
            <w:pPr>
              <w:pStyle w:val="TableText"/>
            </w:pPr>
            <w:r>
              <w:t>209.165.200.226</w:t>
            </w:r>
          </w:p>
        </w:tc>
        <w:tc>
          <w:tcPr>
            <w:tcW w:w="2070" w:type="dxa"/>
            <w:vAlign w:val="bottom"/>
          </w:tcPr>
          <w:p w14:paraId="1090C1AC" w14:textId="77777777" w:rsidR="00783C3D" w:rsidRPr="00E87D62" w:rsidRDefault="00783C3D" w:rsidP="00C0292F">
            <w:pPr>
              <w:pStyle w:val="TableText"/>
            </w:pPr>
            <w:r>
              <w:t>255.255.255.252</w:t>
            </w:r>
          </w:p>
        </w:tc>
        <w:tc>
          <w:tcPr>
            <w:tcW w:w="1980" w:type="dxa"/>
            <w:vAlign w:val="bottom"/>
          </w:tcPr>
          <w:p w14:paraId="1C629072" w14:textId="77777777" w:rsidR="00783C3D" w:rsidRPr="00E87D62" w:rsidRDefault="00783C3D" w:rsidP="00C0292F">
            <w:pPr>
              <w:pStyle w:val="TableText"/>
            </w:pPr>
            <w:r w:rsidRPr="00E87D62">
              <w:t>N/A</w:t>
            </w:r>
          </w:p>
        </w:tc>
      </w:tr>
      <w:tr w:rsidR="00783C3D" w14:paraId="7948B546" w14:textId="77777777" w:rsidTr="001F1DD0">
        <w:trPr>
          <w:cantSplit/>
          <w:jc w:val="center"/>
        </w:trPr>
        <w:tc>
          <w:tcPr>
            <w:tcW w:w="1803" w:type="dxa"/>
            <w:tcBorders>
              <w:bottom w:val="nil"/>
            </w:tcBorders>
            <w:vAlign w:val="center"/>
          </w:tcPr>
          <w:p w14:paraId="5E4CB588" w14:textId="77777777" w:rsidR="00783C3D" w:rsidRPr="006C05E0" w:rsidRDefault="00783C3D" w:rsidP="00C0292F">
            <w:pPr>
              <w:pStyle w:val="TableText"/>
            </w:pPr>
            <w:r w:rsidRPr="006C05E0">
              <w:t>R2</w:t>
            </w:r>
          </w:p>
        </w:tc>
        <w:tc>
          <w:tcPr>
            <w:tcW w:w="1620" w:type="dxa"/>
            <w:vAlign w:val="bottom"/>
          </w:tcPr>
          <w:p w14:paraId="3FDD1CC4" w14:textId="77777777" w:rsidR="00783C3D" w:rsidRPr="00E87D62" w:rsidRDefault="00783C3D" w:rsidP="00C0292F">
            <w:pPr>
              <w:pStyle w:val="TableText"/>
            </w:pPr>
            <w:r>
              <w:t>G0/0</w:t>
            </w:r>
          </w:p>
        </w:tc>
        <w:tc>
          <w:tcPr>
            <w:tcW w:w="2067" w:type="dxa"/>
            <w:vAlign w:val="bottom"/>
          </w:tcPr>
          <w:p w14:paraId="20A5566F" w14:textId="77777777" w:rsidR="00783C3D" w:rsidRPr="00E87D62" w:rsidRDefault="00783C3D" w:rsidP="00C0292F">
            <w:pPr>
              <w:pStyle w:val="TableText"/>
            </w:pPr>
            <w:r>
              <w:t>209.165.201.1</w:t>
            </w:r>
          </w:p>
        </w:tc>
        <w:tc>
          <w:tcPr>
            <w:tcW w:w="2070" w:type="dxa"/>
            <w:vAlign w:val="bottom"/>
          </w:tcPr>
          <w:p w14:paraId="01F1A1E4" w14:textId="77777777" w:rsidR="00783C3D" w:rsidRPr="00E87D62" w:rsidRDefault="00783C3D" w:rsidP="00C0292F">
            <w:pPr>
              <w:pStyle w:val="TableText"/>
            </w:pPr>
            <w:r>
              <w:t>255.255.255.224</w:t>
            </w:r>
          </w:p>
        </w:tc>
        <w:tc>
          <w:tcPr>
            <w:tcW w:w="1980" w:type="dxa"/>
            <w:vAlign w:val="bottom"/>
          </w:tcPr>
          <w:p w14:paraId="2DDC58D5" w14:textId="77777777" w:rsidR="00783C3D" w:rsidRPr="00E87D62" w:rsidRDefault="00783C3D" w:rsidP="00C0292F">
            <w:pPr>
              <w:pStyle w:val="TableText"/>
            </w:pPr>
            <w:r w:rsidRPr="00E87D62">
              <w:t>N/A</w:t>
            </w:r>
          </w:p>
        </w:tc>
      </w:tr>
      <w:tr w:rsidR="00783C3D" w14:paraId="71C095EE" w14:textId="77777777" w:rsidTr="001F1DD0">
        <w:trPr>
          <w:cantSplit/>
          <w:jc w:val="center"/>
        </w:trPr>
        <w:tc>
          <w:tcPr>
            <w:tcW w:w="1803" w:type="dxa"/>
            <w:tcBorders>
              <w:top w:val="nil"/>
            </w:tcBorders>
            <w:vAlign w:val="bottom"/>
          </w:tcPr>
          <w:p w14:paraId="755F43B9" w14:textId="77777777" w:rsidR="00783C3D" w:rsidRPr="00C02AB0" w:rsidRDefault="00783C3D" w:rsidP="001F1DD0">
            <w:pPr>
              <w:pStyle w:val="ConfigWindow"/>
            </w:pPr>
            <w:r w:rsidRPr="00C02AB0">
              <w:t>R2</w:t>
            </w:r>
          </w:p>
        </w:tc>
        <w:tc>
          <w:tcPr>
            <w:tcW w:w="1620" w:type="dxa"/>
            <w:vAlign w:val="bottom"/>
          </w:tcPr>
          <w:p w14:paraId="62B615CD" w14:textId="77777777" w:rsidR="00783C3D" w:rsidRPr="00E87D62" w:rsidRDefault="00783C3D" w:rsidP="00C0292F">
            <w:pPr>
              <w:pStyle w:val="TableText"/>
            </w:pPr>
            <w:r>
              <w:t>S0/0/0</w:t>
            </w:r>
            <w:r w:rsidRPr="00E87D62">
              <w:t xml:space="preserve"> (DCE)</w:t>
            </w:r>
          </w:p>
        </w:tc>
        <w:tc>
          <w:tcPr>
            <w:tcW w:w="2067" w:type="dxa"/>
            <w:vAlign w:val="bottom"/>
          </w:tcPr>
          <w:p w14:paraId="7E6F5494" w14:textId="77777777" w:rsidR="00783C3D" w:rsidRPr="00E87D62" w:rsidRDefault="00783C3D" w:rsidP="00C0292F">
            <w:pPr>
              <w:pStyle w:val="TableText"/>
            </w:pPr>
            <w:r>
              <w:t>209.165.200.225</w:t>
            </w:r>
          </w:p>
        </w:tc>
        <w:tc>
          <w:tcPr>
            <w:tcW w:w="2070" w:type="dxa"/>
            <w:vAlign w:val="bottom"/>
          </w:tcPr>
          <w:p w14:paraId="100C9C51" w14:textId="77777777" w:rsidR="00783C3D" w:rsidRPr="00E87D62" w:rsidRDefault="00783C3D" w:rsidP="00C0292F">
            <w:pPr>
              <w:pStyle w:val="TableText"/>
            </w:pPr>
            <w:r w:rsidRPr="00E87D62">
              <w:t>255.255.255.252</w:t>
            </w:r>
          </w:p>
        </w:tc>
        <w:tc>
          <w:tcPr>
            <w:tcW w:w="1980" w:type="dxa"/>
            <w:vAlign w:val="bottom"/>
          </w:tcPr>
          <w:p w14:paraId="4ED58E4A" w14:textId="77777777" w:rsidR="00783C3D" w:rsidRPr="00E87D62" w:rsidRDefault="00783C3D" w:rsidP="00C0292F">
            <w:pPr>
              <w:pStyle w:val="TableText"/>
            </w:pPr>
            <w:r w:rsidRPr="00E87D62">
              <w:t>N/A</w:t>
            </w:r>
          </w:p>
        </w:tc>
      </w:tr>
      <w:tr w:rsidR="00783C3D" w14:paraId="3F48B709" w14:textId="77777777" w:rsidTr="001F1DD0">
        <w:trPr>
          <w:cantSplit/>
          <w:jc w:val="center"/>
        </w:trPr>
        <w:tc>
          <w:tcPr>
            <w:tcW w:w="1803" w:type="dxa"/>
            <w:vAlign w:val="bottom"/>
          </w:tcPr>
          <w:p w14:paraId="0444BEA1" w14:textId="77777777" w:rsidR="00783C3D" w:rsidRPr="006C05E0" w:rsidRDefault="00783C3D" w:rsidP="00C0292F">
            <w:pPr>
              <w:pStyle w:val="TableText"/>
            </w:pPr>
            <w:r>
              <w:t>PC-01</w:t>
            </w:r>
          </w:p>
        </w:tc>
        <w:tc>
          <w:tcPr>
            <w:tcW w:w="1620" w:type="dxa"/>
            <w:vAlign w:val="bottom"/>
          </w:tcPr>
          <w:p w14:paraId="5C51E102" w14:textId="77777777" w:rsidR="00783C3D" w:rsidRPr="00E87D62" w:rsidRDefault="00783C3D" w:rsidP="00C0292F">
            <w:pPr>
              <w:pStyle w:val="TableText"/>
            </w:pPr>
            <w:r w:rsidRPr="00E87D62">
              <w:t>NIC</w:t>
            </w:r>
          </w:p>
        </w:tc>
        <w:tc>
          <w:tcPr>
            <w:tcW w:w="2067" w:type="dxa"/>
            <w:vAlign w:val="bottom"/>
          </w:tcPr>
          <w:p w14:paraId="4C31DE3F" w14:textId="77777777" w:rsidR="00783C3D" w:rsidRPr="00E87D62" w:rsidRDefault="00783C3D" w:rsidP="00C0292F">
            <w:pPr>
              <w:pStyle w:val="TableText"/>
            </w:pPr>
            <w:r>
              <w:t>172.16.1.3</w:t>
            </w:r>
          </w:p>
        </w:tc>
        <w:tc>
          <w:tcPr>
            <w:tcW w:w="2070" w:type="dxa"/>
            <w:vAlign w:val="bottom"/>
          </w:tcPr>
          <w:p w14:paraId="3027EC88" w14:textId="77777777" w:rsidR="00783C3D" w:rsidRPr="00E87D62" w:rsidRDefault="00783C3D" w:rsidP="00C0292F">
            <w:pPr>
              <w:pStyle w:val="TableText"/>
            </w:pPr>
            <w:r w:rsidRPr="00E87D62">
              <w:t>255.255.255.0</w:t>
            </w:r>
          </w:p>
        </w:tc>
        <w:tc>
          <w:tcPr>
            <w:tcW w:w="1980" w:type="dxa"/>
            <w:vAlign w:val="bottom"/>
          </w:tcPr>
          <w:p w14:paraId="06A9E87D" w14:textId="77777777" w:rsidR="00783C3D" w:rsidRPr="00E87D62" w:rsidRDefault="00783C3D" w:rsidP="00C0292F">
            <w:pPr>
              <w:pStyle w:val="TableText"/>
            </w:pPr>
            <w:r>
              <w:t>172.16.1.1</w:t>
            </w:r>
          </w:p>
        </w:tc>
      </w:tr>
      <w:tr w:rsidR="00783C3D" w14:paraId="292AA881" w14:textId="77777777" w:rsidTr="001F1DD0">
        <w:trPr>
          <w:cantSplit/>
          <w:jc w:val="center"/>
        </w:trPr>
        <w:tc>
          <w:tcPr>
            <w:tcW w:w="1803" w:type="dxa"/>
            <w:vAlign w:val="bottom"/>
          </w:tcPr>
          <w:p w14:paraId="63A2B3E0" w14:textId="77777777" w:rsidR="00783C3D" w:rsidRPr="006C05E0" w:rsidRDefault="00783C3D" w:rsidP="00C0292F">
            <w:pPr>
              <w:pStyle w:val="TableText"/>
            </w:pPr>
            <w:r>
              <w:t>PC-</w:t>
            </w:r>
            <w:r w:rsidRPr="006C05E0">
              <w:t>02</w:t>
            </w:r>
          </w:p>
        </w:tc>
        <w:tc>
          <w:tcPr>
            <w:tcW w:w="1620" w:type="dxa"/>
            <w:vAlign w:val="bottom"/>
          </w:tcPr>
          <w:p w14:paraId="73DB8FE2" w14:textId="77777777" w:rsidR="00783C3D" w:rsidRPr="00E87D62" w:rsidRDefault="00783C3D" w:rsidP="00C0292F">
            <w:pPr>
              <w:pStyle w:val="TableText"/>
            </w:pPr>
            <w:r w:rsidRPr="00E87D62">
              <w:t>NIC</w:t>
            </w:r>
          </w:p>
        </w:tc>
        <w:tc>
          <w:tcPr>
            <w:tcW w:w="2067" w:type="dxa"/>
            <w:vAlign w:val="bottom"/>
          </w:tcPr>
          <w:p w14:paraId="492BC670" w14:textId="77777777" w:rsidR="00783C3D" w:rsidRPr="00E87D62" w:rsidRDefault="00783C3D" w:rsidP="00C0292F">
            <w:pPr>
              <w:pStyle w:val="TableText"/>
            </w:pPr>
            <w:r>
              <w:t>172.16.1.4</w:t>
            </w:r>
          </w:p>
        </w:tc>
        <w:tc>
          <w:tcPr>
            <w:tcW w:w="2070" w:type="dxa"/>
            <w:vAlign w:val="bottom"/>
          </w:tcPr>
          <w:p w14:paraId="2F68A1E9" w14:textId="77777777" w:rsidR="00783C3D" w:rsidRPr="00E87D62" w:rsidRDefault="00783C3D" w:rsidP="00C0292F">
            <w:pPr>
              <w:pStyle w:val="TableText"/>
            </w:pPr>
            <w:r w:rsidRPr="00E87D62">
              <w:t>255.255.255.0</w:t>
            </w:r>
          </w:p>
        </w:tc>
        <w:tc>
          <w:tcPr>
            <w:tcW w:w="1980" w:type="dxa"/>
            <w:vAlign w:val="bottom"/>
          </w:tcPr>
          <w:p w14:paraId="5C183EB6" w14:textId="77777777" w:rsidR="00783C3D" w:rsidRPr="00E87D62" w:rsidRDefault="00783C3D" w:rsidP="00C0292F">
            <w:pPr>
              <w:pStyle w:val="TableText"/>
            </w:pPr>
            <w:bookmarkStart w:id="0" w:name="_Hlk110787655"/>
            <w:r>
              <w:t>172.16.1.1</w:t>
            </w:r>
            <w:bookmarkEnd w:id="0"/>
          </w:p>
        </w:tc>
      </w:tr>
      <w:tr w:rsidR="00783C3D" w14:paraId="24DED26D" w14:textId="77777777" w:rsidTr="001F1DD0">
        <w:trPr>
          <w:cantSplit/>
          <w:jc w:val="center"/>
        </w:trPr>
        <w:tc>
          <w:tcPr>
            <w:tcW w:w="1803" w:type="dxa"/>
            <w:vAlign w:val="bottom"/>
          </w:tcPr>
          <w:p w14:paraId="648F3547" w14:textId="77777777" w:rsidR="00783C3D" w:rsidRPr="006C05E0" w:rsidRDefault="00783C3D" w:rsidP="00C0292F">
            <w:pPr>
              <w:pStyle w:val="TableText"/>
            </w:pPr>
            <w:r>
              <w:t>PC-A</w:t>
            </w:r>
          </w:p>
        </w:tc>
        <w:tc>
          <w:tcPr>
            <w:tcW w:w="1620" w:type="dxa"/>
            <w:vAlign w:val="bottom"/>
          </w:tcPr>
          <w:p w14:paraId="64FBCB85" w14:textId="77777777" w:rsidR="00783C3D" w:rsidRPr="00E87D62" w:rsidRDefault="00783C3D" w:rsidP="00C0292F">
            <w:pPr>
              <w:pStyle w:val="TableText"/>
            </w:pPr>
            <w:r>
              <w:t>NIC</w:t>
            </w:r>
          </w:p>
        </w:tc>
        <w:tc>
          <w:tcPr>
            <w:tcW w:w="2067" w:type="dxa"/>
            <w:vAlign w:val="bottom"/>
          </w:tcPr>
          <w:p w14:paraId="2ABB8848" w14:textId="77777777" w:rsidR="00783C3D" w:rsidRDefault="00783C3D" w:rsidP="00C0292F">
            <w:pPr>
              <w:pStyle w:val="TableText"/>
            </w:pPr>
            <w:r>
              <w:t>172.16.2.3</w:t>
            </w:r>
          </w:p>
        </w:tc>
        <w:tc>
          <w:tcPr>
            <w:tcW w:w="2070" w:type="dxa"/>
            <w:vAlign w:val="bottom"/>
          </w:tcPr>
          <w:p w14:paraId="7767F943" w14:textId="77777777" w:rsidR="00783C3D" w:rsidRPr="00E87D62" w:rsidRDefault="00783C3D" w:rsidP="00C0292F">
            <w:pPr>
              <w:pStyle w:val="TableText"/>
            </w:pPr>
            <w:r>
              <w:t>255.255.255.0</w:t>
            </w:r>
          </w:p>
        </w:tc>
        <w:tc>
          <w:tcPr>
            <w:tcW w:w="1980" w:type="dxa"/>
            <w:vAlign w:val="bottom"/>
          </w:tcPr>
          <w:p w14:paraId="6AD267A3" w14:textId="77777777" w:rsidR="00783C3D" w:rsidRDefault="00783C3D" w:rsidP="00C0292F">
            <w:pPr>
              <w:pStyle w:val="TableText"/>
            </w:pPr>
            <w:r>
              <w:t>172.16.2.1</w:t>
            </w:r>
          </w:p>
        </w:tc>
      </w:tr>
      <w:tr w:rsidR="00783C3D" w14:paraId="5AEE513E" w14:textId="77777777" w:rsidTr="001F1DD0">
        <w:trPr>
          <w:cantSplit/>
          <w:jc w:val="center"/>
        </w:trPr>
        <w:tc>
          <w:tcPr>
            <w:tcW w:w="1803" w:type="dxa"/>
            <w:vAlign w:val="bottom"/>
          </w:tcPr>
          <w:p w14:paraId="133B5CF8" w14:textId="77777777" w:rsidR="00783C3D" w:rsidRPr="006C05E0" w:rsidRDefault="00783C3D" w:rsidP="00C0292F">
            <w:pPr>
              <w:pStyle w:val="TableText"/>
            </w:pPr>
            <w:r>
              <w:t>PC-B</w:t>
            </w:r>
          </w:p>
        </w:tc>
        <w:tc>
          <w:tcPr>
            <w:tcW w:w="1620" w:type="dxa"/>
            <w:vAlign w:val="bottom"/>
          </w:tcPr>
          <w:p w14:paraId="676A4080" w14:textId="77777777" w:rsidR="00783C3D" w:rsidRDefault="00783C3D" w:rsidP="00C0292F">
            <w:pPr>
              <w:pStyle w:val="TableText"/>
            </w:pPr>
            <w:r>
              <w:t>NIC</w:t>
            </w:r>
          </w:p>
        </w:tc>
        <w:tc>
          <w:tcPr>
            <w:tcW w:w="2067" w:type="dxa"/>
            <w:vAlign w:val="bottom"/>
          </w:tcPr>
          <w:p w14:paraId="7239675B" w14:textId="77777777" w:rsidR="00783C3D" w:rsidRDefault="00783C3D" w:rsidP="00C0292F">
            <w:pPr>
              <w:pStyle w:val="TableText"/>
            </w:pPr>
            <w:r>
              <w:t>172.16.2.4</w:t>
            </w:r>
          </w:p>
        </w:tc>
        <w:tc>
          <w:tcPr>
            <w:tcW w:w="2070" w:type="dxa"/>
            <w:vAlign w:val="bottom"/>
          </w:tcPr>
          <w:p w14:paraId="1F3F0DBD" w14:textId="77777777" w:rsidR="00783C3D" w:rsidRDefault="00783C3D" w:rsidP="00C0292F">
            <w:pPr>
              <w:pStyle w:val="TableText"/>
            </w:pPr>
            <w:r>
              <w:t>255.255.255.0</w:t>
            </w:r>
          </w:p>
        </w:tc>
        <w:tc>
          <w:tcPr>
            <w:tcW w:w="1980" w:type="dxa"/>
            <w:vAlign w:val="bottom"/>
          </w:tcPr>
          <w:p w14:paraId="50FED2EB" w14:textId="77777777" w:rsidR="00783C3D" w:rsidRDefault="00783C3D" w:rsidP="00C0292F">
            <w:pPr>
              <w:pStyle w:val="TableText"/>
            </w:pPr>
            <w:r>
              <w:t>172.16.2.1</w:t>
            </w:r>
          </w:p>
        </w:tc>
      </w:tr>
      <w:tr w:rsidR="00783C3D" w14:paraId="307BFBFA" w14:textId="77777777" w:rsidTr="001F1DD0">
        <w:trPr>
          <w:cantSplit/>
          <w:jc w:val="center"/>
        </w:trPr>
        <w:tc>
          <w:tcPr>
            <w:tcW w:w="1803" w:type="dxa"/>
            <w:vAlign w:val="bottom"/>
          </w:tcPr>
          <w:p w14:paraId="03AFA97E" w14:textId="77777777" w:rsidR="00783C3D" w:rsidRPr="006C05E0" w:rsidRDefault="00783C3D" w:rsidP="00C0292F">
            <w:pPr>
              <w:pStyle w:val="TableText"/>
            </w:pPr>
            <w:r w:rsidRPr="006C05E0">
              <w:t>Web</w:t>
            </w:r>
          </w:p>
        </w:tc>
        <w:tc>
          <w:tcPr>
            <w:tcW w:w="1620" w:type="dxa"/>
            <w:vAlign w:val="bottom"/>
          </w:tcPr>
          <w:p w14:paraId="050604D1" w14:textId="77777777" w:rsidR="00783C3D" w:rsidRDefault="00783C3D" w:rsidP="00C0292F">
            <w:pPr>
              <w:pStyle w:val="TableText"/>
            </w:pPr>
            <w:r>
              <w:t>NIC</w:t>
            </w:r>
          </w:p>
        </w:tc>
        <w:tc>
          <w:tcPr>
            <w:tcW w:w="2067" w:type="dxa"/>
            <w:vAlign w:val="bottom"/>
          </w:tcPr>
          <w:p w14:paraId="52F388B0" w14:textId="77777777" w:rsidR="00783C3D" w:rsidRDefault="00783C3D" w:rsidP="00C0292F">
            <w:pPr>
              <w:pStyle w:val="TableText"/>
            </w:pPr>
            <w:r>
              <w:t>209.165.201.2</w:t>
            </w:r>
          </w:p>
        </w:tc>
        <w:tc>
          <w:tcPr>
            <w:tcW w:w="2070" w:type="dxa"/>
            <w:vAlign w:val="bottom"/>
          </w:tcPr>
          <w:p w14:paraId="63CF9BB5" w14:textId="77777777" w:rsidR="00783C3D" w:rsidRDefault="00783C3D" w:rsidP="00C0292F">
            <w:pPr>
              <w:pStyle w:val="TableText"/>
            </w:pPr>
            <w:r>
              <w:t>255.255.255.224</w:t>
            </w:r>
          </w:p>
        </w:tc>
        <w:tc>
          <w:tcPr>
            <w:tcW w:w="1980" w:type="dxa"/>
            <w:vAlign w:val="bottom"/>
          </w:tcPr>
          <w:p w14:paraId="2E954B71" w14:textId="77777777" w:rsidR="00783C3D" w:rsidRDefault="00783C3D" w:rsidP="00C0292F">
            <w:pPr>
              <w:pStyle w:val="TableText"/>
            </w:pPr>
            <w:r>
              <w:t>209.165.201.1</w:t>
            </w:r>
          </w:p>
        </w:tc>
      </w:tr>
      <w:tr w:rsidR="00783C3D" w14:paraId="05E9B4F5" w14:textId="77777777" w:rsidTr="001F1DD0">
        <w:trPr>
          <w:cantSplit/>
          <w:jc w:val="center"/>
        </w:trPr>
        <w:tc>
          <w:tcPr>
            <w:tcW w:w="1803" w:type="dxa"/>
            <w:vAlign w:val="bottom"/>
          </w:tcPr>
          <w:p w14:paraId="1F7E7C11" w14:textId="77777777" w:rsidR="00783C3D" w:rsidRPr="006C05E0" w:rsidRDefault="00783C3D" w:rsidP="00C0292F">
            <w:pPr>
              <w:pStyle w:val="TableText"/>
            </w:pPr>
            <w:r w:rsidRPr="006C05E0">
              <w:t>DNS1</w:t>
            </w:r>
          </w:p>
        </w:tc>
        <w:tc>
          <w:tcPr>
            <w:tcW w:w="1620" w:type="dxa"/>
            <w:vAlign w:val="bottom"/>
          </w:tcPr>
          <w:p w14:paraId="526A4E46" w14:textId="77777777" w:rsidR="00783C3D" w:rsidRDefault="00783C3D" w:rsidP="00C0292F">
            <w:pPr>
              <w:pStyle w:val="TableText"/>
            </w:pPr>
            <w:r>
              <w:t>NIC</w:t>
            </w:r>
          </w:p>
        </w:tc>
        <w:tc>
          <w:tcPr>
            <w:tcW w:w="2067" w:type="dxa"/>
            <w:vAlign w:val="bottom"/>
          </w:tcPr>
          <w:p w14:paraId="5349B2D0" w14:textId="77777777" w:rsidR="00783C3D" w:rsidRDefault="00783C3D" w:rsidP="00C0292F">
            <w:pPr>
              <w:pStyle w:val="TableText"/>
            </w:pPr>
            <w:r>
              <w:t>209.165.201.3</w:t>
            </w:r>
          </w:p>
        </w:tc>
        <w:tc>
          <w:tcPr>
            <w:tcW w:w="2070" w:type="dxa"/>
            <w:vAlign w:val="bottom"/>
          </w:tcPr>
          <w:p w14:paraId="4D5DB82B" w14:textId="77777777" w:rsidR="00783C3D" w:rsidRDefault="00783C3D" w:rsidP="00C0292F">
            <w:pPr>
              <w:pStyle w:val="TableText"/>
            </w:pPr>
            <w:r>
              <w:t>255.255.255.224</w:t>
            </w:r>
          </w:p>
        </w:tc>
        <w:tc>
          <w:tcPr>
            <w:tcW w:w="1980" w:type="dxa"/>
            <w:vAlign w:val="bottom"/>
          </w:tcPr>
          <w:p w14:paraId="1F6F24F6" w14:textId="77777777" w:rsidR="00783C3D" w:rsidRDefault="00783C3D" w:rsidP="00C0292F">
            <w:pPr>
              <w:pStyle w:val="TableText"/>
            </w:pPr>
            <w:r>
              <w:t>209.165.201.1</w:t>
            </w:r>
          </w:p>
        </w:tc>
      </w:tr>
      <w:tr w:rsidR="00783C3D" w14:paraId="3839028C" w14:textId="77777777" w:rsidTr="001F1DD0">
        <w:trPr>
          <w:cantSplit/>
          <w:jc w:val="center"/>
        </w:trPr>
        <w:tc>
          <w:tcPr>
            <w:tcW w:w="1803" w:type="dxa"/>
            <w:vAlign w:val="bottom"/>
          </w:tcPr>
          <w:p w14:paraId="71CFC855" w14:textId="77777777" w:rsidR="00783C3D" w:rsidRPr="006C05E0" w:rsidRDefault="00783C3D" w:rsidP="00C0292F">
            <w:pPr>
              <w:pStyle w:val="TableText"/>
            </w:pPr>
            <w:r w:rsidRPr="006C05E0">
              <w:t>DNS2</w:t>
            </w:r>
          </w:p>
        </w:tc>
        <w:tc>
          <w:tcPr>
            <w:tcW w:w="1620" w:type="dxa"/>
            <w:vAlign w:val="bottom"/>
          </w:tcPr>
          <w:p w14:paraId="4B4560F6" w14:textId="77777777" w:rsidR="00783C3D" w:rsidRDefault="00783C3D" w:rsidP="00C0292F">
            <w:pPr>
              <w:pStyle w:val="TableText"/>
            </w:pPr>
            <w:r>
              <w:t>NIC</w:t>
            </w:r>
          </w:p>
        </w:tc>
        <w:tc>
          <w:tcPr>
            <w:tcW w:w="2067" w:type="dxa"/>
            <w:vAlign w:val="bottom"/>
          </w:tcPr>
          <w:p w14:paraId="3FA58F6A" w14:textId="77777777" w:rsidR="00783C3D" w:rsidRDefault="00783C3D" w:rsidP="00C0292F">
            <w:pPr>
              <w:pStyle w:val="TableText"/>
            </w:pPr>
            <w:r>
              <w:t>209.165.201.4</w:t>
            </w:r>
          </w:p>
        </w:tc>
        <w:tc>
          <w:tcPr>
            <w:tcW w:w="2070" w:type="dxa"/>
            <w:vAlign w:val="bottom"/>
          </w:tcPr>
          <w:p w14:paraId="4D7BAB60" w14:textId="77777777" w:rsidR="00783C3D" w:rsidRDefault="00783C3D" w:rsidP="00C0292F">
            <w:pPr>
              <w:pStyle w:val="TableText"/>
            </w:pPr>
            <w:r>
              <w:t>255.255.255.224</w:t>
            </w:r>
          </w:p>
        </w:tc>
        <w:tc>
          <w:tcPr>
            <w:tcW w:w="1980" w:type="dxa"/>
            <w:vAlign w:val="bottom"/>
          </w:tcPr>
          <w:p w14:paraId="1C6A61DC" w14:textId="77777777" w:rsidR="00783C3D" w:rsidRDefault="00783C3D" w:rsidP="00C0292F">
            <w:pPr>
              <w:pStyle w:val="TableText"/>
            </w:pPr>
            <w:r>
              <w:t>209.165.201.1</w:t>
            </w:r>
          </w:p>
        </w:tc>
      </w:tr>
    </w:tbl>
    <w:p w14:paraId="7E239597" w14:textId="77777777" w:rsidR="00783C3D" w:rsidRDefault="00783C3D" w:rsidP="00783C3D">
      <w:pPr>
        <w:pStyle w:val="Heading1"/>
        <w:numPr>
          <w:ilvl w:val="0"/>
          <w:numId w:val="3"/>
        </w:numPr>
      </w:pPr>
      <w:r w:rsidRPr="00BB73FF">
        <w:t>Objective</w:t>
      </w:r>
      <w:r>
        <w:t>s</w:t>
      </w:r>
    </w:p>
    <w:p w14:paraId="362EAECD" w14:textId="77777777" w:rsidR="00783C3D" w:rsidRPr="0071419C" w:rsidRDefault="00783C3D" w:rsidP="00783C3D">
      <w:pPr>
        <w:pStyle w:val="BodyTextL25"/>
      </w:pPr>
      <w:r>
        <w:t>In this Packet Tracer activity, you will troubleshoot and resolve connectivity issues, if possible. Otherwise, the issues should be clearly documented so they can be escalated.</w:t>
      </w:r>
    </w:p>
    <w:p w14:paraId="37F4CC82" w14:textId="77777777" w:rsidR="00783C3D" w:rsidRPr="008402F2" w:rsidRDefault="00783C3D" w:rsidP="00783C3D">
      <w:pPr>
        <w:pStyle w:val="Heading1"/>
        <w:numPr>
          <w:ilvl w:val="0"/>
          <w:numId w:val="3"/>
        </w:numPr>
        <w:rPr>
          <w:rFonts w:eastAsia="Arial"/>
        </w:rPr>
      </w:pPr>
      <w:r w:rsidRPr="008402F2">
        <w:rPr>
          <w:rFonts w:eastAsia="Arial"/>
        </w:rPr>
        <w:t>Background</w:t>
      </w:r>
      <w:r>
        <w:t xml:space="preserve"> / Scenario</w:t>
      </w:r>
    </w:p>
    <w:p w14:paraId="45566F7E" w14:textId="77777777" w:rsidR="00783C3D" w:rsidRDefault="00783C3D" w:rsidP="00783C3D">
      <w:pPr>
        <w:pStyle w:val="BodyTextL25"/>
      </w:pPr>
      <w:bookmarkStart w:id="1" w:name="_Toc492961008"/>
      <w:bookmarkStart w:id="2" w:name="_Toc492974528"/>
      <w:bookmarkStart w:id="3" w:name="_Toc492974581"/>
      <w:bookmarkStart w:id="4" w:name="_Toc494171525"/>
      <w:r>
        <w:t>Users are reporting that they cannot access the web server, www.cisco.pka after a recent upgrade that included adding a second DNS server. You must determine the cause and attempt to resolve the issues for the users. Clearly document the issues and any solution(s). You do not have access to the devices in the cloud or the server www.cisco.pka. Escalate the problem if necessary.</w:t>
      </w:r>
    </w:p>
    <w:p w14:paraId="20000D91" w14:textId="77777777" w:rsidR="00783C3D" w:rsidRPr="00D57C2F" w:rsidRDefault="00783C3D" w:rsidP="00783C3D">
      <w:pPr>
        <w:pStyle w:val="BodyTextL25"/>
      </w:pPr>
      <w:r w:rsidRPr="00DD19C7">
        <w:rPr>
          <w:b/>
        </w:rPr>
        <w:t>Note:</w:t>
      </w:r>
      <w:r>
        <w:t xml:space="preserve"> Router R1 can only be accessed using SSH with the username </w:t>
      </w:r>
      <w:r w:rsidRPr="00CF058D">
        <w:rPr>
          <w:b/>
        </w:rPr>
        <w:t>Admin01</w:t>
      </w:r>
      <w:r>
        <w:t xml:space="preserve"> and password </w:t>
      </w:r>
      <w:r w:rsidRPr="00CF058D">
        <w:rPr>
          <w:b/>
        </w:rPr>
        <w:t>cisco12345</w:t>
      </w:r>
      <w:r w:rsidRPr="00A73590">
        <w:t>.</w:t>
      </w:r>
      <w:r>
        <w:t xml:space="preserve"> Router R2 is in the ISP cloud and is not accessible by you.</w:t>
      </w:r>
    </w:p>
    <w:bookmarkEnd w:id="1"/>
    <w:bookmarkEnd w:id="2"/>
    <w:bookmarkEnd w:id="3"/>
    <w:bookmarkEnd w:id="4"/>
    <w:p w14:paraId="3D153085" w14:textId="77777777" w:rsidR="001F1DD0" w:rsidRDefault="001F1DD0" w:rsidP="001F1DD0">
      <w:pPr>
        <w:pStyle w:val="Heading1"/>
      </w:pPr>
      <w:r>
        <w:t>Instructions</w:t>
      </w:r>
    </w:p>
    <w:p w14:paraId="70F324AC" w14:textId="77777777" w:rsidR="00783C3D" w:rsidRDefault="00783C3D" w:rsidP="00E67D49">
      <w:pPr>
        <w:pStyle w:val="Heading2"/>
      </w:pPr>
      <w:r w:rsidRPr="00EA5219">
        <w:t>Determ</w:t>
      </w:r>
      <w:r>
        <w:t>ine connectivity issues from PC-01.</w:t>
      </w:r>
    </w:p>
    <w:p w14:paraId="3AD2C9D4" w14:textId="77777777" w:rsidR="00783C3D" w:rsidRDefault="00783C3D" w:rsidP="00783C3D">
      <w:pPr>
        <w:pStyle w:val="SubStepAlpha"/>
      </w:pPr>
      <w:r>
        <w:t xml:space="preserve">On PC-01, open the command prompt. Enter the command </w:t>
      </w:r>
      <w:r w:rsidRPr="00FA7D0C">
        <w:rPr>
          <w:b/>
        </w:rPr>
        <w:t>ipconfig</w:t>
      </w:r>
      <w:r>
        <w:t xml:space="preserve"> to verify what IP address and default gateway have been assigned to PC-01. Correct as necessary according to the Addressing Table.</w:t>
      </w:r>
    </w:p>
    <w:p w14:paraId="4395A0DC" w14:textId="77777777" w:rsidR="00783C3D" w:rsidRDefault="00783C3D" w:rsidP="00783C3D">
      <w:pPr>
        <w:pStyle w:val="SubStepAlpha"/>
      </w:pPr>
      <w:r>
        <w:t>After verifying/correcting the IP addressing issues on PC-01, issue pings to the default gateway, web server, and other PCs. Were the pings successful? Record the results.</w:t>
      </w:r>
    </w:p>
    <w:p w14:paraId="5E48DF67" w14:textId="77777777" w:rsidR="00512455" w:rsidRPr="00EA5219" w:rsidRDefault="00512455" w:rsidP="00E67D49">
      <w:pPr>
        <w:pStyle w:val="Heading3"/>
      </w:pPr>
      <w:r>
        <w:t>Questions:</w:t>
      </w:r>
    </w:p>
    <w:p w14:paraId="2CAF5733" w14:textId="77777777" w:rsidR="00512455" w:rsidRDefault="00783C3D" w:rsidP="00512455">
      <w:pPr>
        <w:pStyle w:val="BodyTextL50"/>
        <w:tabs>
          <w:tab w:val="left" w:leader="underscore" w:pos="5310"/>
          <w:tab w:val="left" w:leader="underscore" w:pos="9630"/>
        </w:tabs>
        <w:spacing w:before="0"/>
      </w:pPr>
      <w:r>
        <w:t>Ping to default gateway (172.16.1.1)</w:t>
      </w:r>
      <w:r w:rsidR="00512455">
        <w:t>?</w:t>
      </w:r>
    </w:p>
    <w:p w14:paraId="5DB0FEC4" w14:textId="2B722CD1" w:rsidR="00512455" w:rsidRPr="0018344F" w:rsidRDefault="0018344F" w:rsidP="00F3146D">
      <w:pPr>
        <w:pStyle w:val="AnswerLineL50"/>
        <w:rPr>
          <w:color w:val="00B0F0"/>
        </w:rPr>
      </w:pPr>
      <w:r>
        <w:rPr>
          <w:color w:val="00B0F0"/>
        </w:rPr>
        <w:lastRenderedPageBreak/>
        <w:t>Yes.</w:t>
      </w:r>
    </w:p>
    <w:p w14:paraId="6A2A8ABB" w14:textId="77777777" w:rsidR="00F3146D" w:rsidRDefault="00783C3D" w:rsidP="00783C3D">
      <w:pPr>
        <w:pStyle w:val="BodyTextL50"/>
        <w:tabs>
          <w:tab w:val="left" w:leader="underscore" w:pos="5310"/>
          <w:tab w:val="left" w:leader="underscore" w:pos="9630"/>
        </w:tabs>
      </w:pPr>
      <w:r w:rsidRPr="001E5BC8">
        <w:t>To web server (209.165.201.2)</w:t>
      </w:r>
      <w:r w:rsidR="00F3146D">
        <w:t>?</w:t>
      </w:r>
    </w:p>
    <w:p w14:paraId="7D19067D" w14:textId="58451FD7" w:rsidR="00F3146D" w:rsidRPr="0018344F" w:rsidRDefault="0018344F" w:rsidP="00F3146D">
      <w:pPr>
        <w:pStyle w:val="AnswerLineL50"/>
        <w:rPr>
          <w:color w:val="00B0F0"/>
        </w:rPr>
      </w:pPr>
      <w:r>
        <w:rPr>
          <w:color w:val="00B0F0"/>
        </w:rPr>
        <w:t>Yes.</w:t>
      </w:r>
    </w:p>
    <w:p w14:paraId="441AF274" w14:textId="77777777" w:rsidR="00F3146D" w:rsidRDefault="00783C3D" w:rsidP="00783C3D">
      <w:pPr>
        <w:pStyle w:val="BodyTextL50"/>
        <w:tabs>
          <w:tab w:val="left" w:leader="underscore" w:pos="3960"/>
          <w:tab w:val="left" w:leader="underscore" w:pos="7200"/>
          <w:tab w:val="left" w:leader="underscore" w:pos="9720"/>
        </w:tabs>
      </w:pPr>
      <w:r>
        <w:t>Ping to PC-02</w:t>
      </w:r>
      <w:r w:rsidR="00F3146D">
        <w:t>?</w:t>
      </w:r>
    </w:p>
    <w:p w14:paraId="58D42E85" w14:textId="7170B2CD" w:rsidR="00F3146D" w:rsidRDefault="0018344F" w:rsidP="00F3146D">
      <w:pPr>
        <w:pStyle w:val="AnswerLineL50"/>
      </w:pPr>
      <w:r>
        <w:rPr>
          <w:color w:val="00B0F0"/>
        </w:rPr>
        <w:t>Yes.</w:t>
      </w:r>
      <w:r w:rsidR="00F3146D" w:rsidRPr="0018344F">
        <w:rPr>
          <w:color w:val="00B0F0"/>
        </w:rPr>
        <w:t xml:space="preserve"> </w:t>
      </w:r>
      <w:r w:rsidR="00F3146D">
        <w:t>here.</w:t>
      </w:r>
    </w:p>
    <w:p w14:paraId="5F09911C" w14:textId="77777777" w:rsidR="00F3146D" w:rsidRDefault="00783C3D" w:rsidP="00783C3D">
      <w:pPr>
        <w:pStyle w:val="BodyTextL50"/>
        <w:tabs>
          <w:tab w:val="left" w:leader="underscore" w:pos="3960"/>
          <w:tab w:val="left" w:leader="underscore" w:pos="7200"/>
          <w:tab w:val="left" w:leader="underscore" w:pos="9720"/>
        </w:tabs>
      </w:pPr>
      <w:r>
        <w:t>To PC-A</w:t>
      </w:r>
      <w:r w:rsidR="00F3146D">
        <w:t>?</w:t>
      </w:r>
    </w:p>
    <w:p w14:paraId="0D10D57D" w14:textId="26B9B0AE" w:rsidR="00F3146D" w:rsidRPr="0018344F" w:rsidRDefault="0018344F" w:rsidP="00F3146D">
      <w:pPr>
        <w:pStyle w:val="AnswerLineL50"/>
        <w:rPr>
          <w:color w:val="00B0F0"/>
        </w:rPr>
      </w:pPr>
      <w:r>
        <w:rPr>
          <w:color w:val="00B0F0"/>
        </w:rPr>
        <w:t>No.</w:t>
      </w:r>
    </w:p>
    <w:p w14:paraId="59DAC89E" w14:textId="77777777"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394F35AF" w14:textId="318EFF53" w:rsidR="00F3146D" w:rsidRPr="0018344F" w:rsidRDefault="0018344F" w:rsidP="00F3146D">
      <w:pPr>
        <w:pStyle w:val="AnswerLineL50"/>
        <w:rPr>
          <w:color w:val="00B0F0"/>
        </w:rPr>
      </w:pPr>
      <w:r w:rsidRPr="0018344F">
        <w:rPr>
          <w:color w:val="00B0F0"/>
        </w:rPr>
        <w:t>No.</w:t>
      </w:r>
    </w:p>
    <w:p w14:paraId="2ECB3DB6" w14:textId="77777777" w:rsidR="00783C3D" w:rsidRDefault="00783C3D" w:rsidP="00783C3D">
      <w:pPr>
        <w:pStyle w:val="SubStepAlpha"/>
      </w:pPr>
      <w:r>
        <w:t>Use the web browser to access the web server on PC-01. Access the web server by first entering the URL http://www.cisco.pka and then by using the IP address 209.165.201.2. Record the results.</w:t>
      </w:r>
    </w:p>
    <w:p w14:paraId="460B3F5E" w14:textId="77777777" w:rsidR="00F3146D" w:rsidRDefault="00F3146D" w:rsidP="00E67D49">
      <w:pPr>
        <w:pStyle w:val="Heading3"/>
      </w:pPr>
      <w:r>
        <w:t>Questions:</w:t>
      </w:r>
    </w:p>
    <w:p w14:paraId="388AC13B" w14:textId="77777777" w:rsidR="00F3146D" w:rsidRDefault="00783C3D" w:rsidP="00F3146D">
      <w:pPr>
        <w:pStyle w:val="BodyTextL50"/>
        <w:tabs>
          <w:tab w:val="left" w:leader="underscore" w:pos="5220"/>
          <w:tab w:val="left" w:leader="underscore" w:pos="9630"/>
        </w:tabs>
        <w:spacing w:before="0"/>
      </w:pPr>
      <w:r>
        <w:t xml:space="preserve">Can PC-01 access </w:t>
      </w:r>
      <w:r w:rsidR="00F3146D" w:rsidRPr="00F3146D">
        <w:t>www.cisco.pka</w:t>
      </w:r>
      <w:r>
        <w:t>?</w:t>
      </w:r>
    </w:p>
    <w:p w14:paraId="3E23C43C" w14:textId="28136C42" w:rsidR="00F3146D" w:rsidRPr="0018344F" w:rsidRDefault="0018344F" w:rsidP="00F3146D">
      <w:pPr>
        <w:pStyle w:val="AnswerLineL50"/>
        <w:rPr>
          <w:color w:val="00B0F0"/>
        </w:rPr>
      </w:pPr>
      <w:r>
        <w:rPr>
          <w:color w:val="00B0F0"/>
        </w:rPr>
        <w:t>Yes.</w:t>
      </w:r>
    </w:p>
    <w:p w14:paraId="7D2BF66E" w14:textId="77777777" w:rsidR="00F3146D" w:rsidRDefault="00783C3D" w:rsidP="00783C3D">
      <w:pPr>
        <w:pStyle w:val="BodyTextL50"/>
        <w:tabs>
          <w:tab w:val="left" w:leader="underscore" w:pos="5220"/>
          <w:tab w:val="left" w:leader="underscore" w:pos="9630"/>
        </w:tabs>
      </w:pPr>
      <w:r>
        <w:t>U</w:t>
      </w:r>
      <w:r w:rsidRPr="00FB3D11">
        <w:t>sing the web server IP address</w:t>
      </w:r>
      <w:r>
        <w:t xml:space="preserve">? </w:t>
      </w:r>
    </w:p>
    <w:p w14:paraId="1A99C27D" w14:textId="5C41C21B" w:rsidR="00F3146D" w:rsidRPr="00B34F01" w:rsidRDefault="00B34F01" w:rsidP="00F3146D">
      <w:pPr>
        <w:pStyle w:val="AnswerLineL50"/>
        <w:rPr>
          <w:color w:val="00B0F0"/>
        </w:rPr>
      </w:pPr>
      <w:r>
        <w:rPr>
          <w:color w:val="00B0F0"/>
        </w:rPr>
        <w:t>Yes.</w:t>
      </w:r>
    </w:p>
    <w:p w14:paraId="17C6F7E0"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47200445" w14:textId="68AFBECA" w:rsidR="009B6A3C" w:rsidRPr="00B34F01" w:rsidRDefault="00B34F01" w:rsidP="00971FC2">
      <w:pPr>
        <w:pStyle w:val="AnswerLineL50"/>
        <w:spacing w:before="400" w:after="400"/>
        <w:rPr>
          <w:color w:val="00B0F0"/>
        </w:rPr>
      </w:pPr>
      <w:r>
        <w:rPr>
          <w:color w:val="00B0F0"/>
        </w:rPr>
        <w:t>The IP address of PC-01 was configured incorrectly. In order to solve this issue, we had to update the IP address from 172.168.1.3 to 172.16.1.3. However, PC-A and PC-B could not be reached.</w:t>
      </w:r>
    </w:p>
    <w:p w14:paraId="3250B83D" w14:textId="77777777" w:rsidR="00783C3D" w:rsidRDefault="00783C3D" w:rsidP="00E67D49">
      <w:pPr>
        <w:pStyle w:val="Heading2"/>
      </w:pPr>
      <w:r w:rsidRPr="00EA5219">
        <w:t>Determ</w:t>
      </w:r>
      <w:r>
        <w:t>ine connectivity issues from PC-02.</w:t>
      </w:r>
    </w:p>
    <w:p w14:paraId="5DB8C896" w14:textId="77777777" w:rsidR="00783C3D" w:rsidRDefault="00783C3D" w:rsidP="00783C3D">
      <w:pPr>
        <w:pStyle w:val="SubStepAlpha"/>
      </w:pPr>
      <w:r>
        <w:t xml:space="preserve">On PC-02, open the command prompt. Enter the command </w:t>
      </w:r>
      <w:r w:rsidRPr="00FA7D0C">
        <w:rPr>
          <w:b/>
        </w:rPr>
        <w:t>ipconfig</w:t>
      </w:r>
      <w:r>
        <w:t xml:space="preserve"> to verify the configuration for the IP address and default gateway. Correct as necessary.</w:t>
      </w:r>
    </w:p>
    <w:p w14:paraId="14F406D3" w14:textId="77777777" w:rsidR="00783C3D" w:rsidRPr="00EA5219" w:rsidRDefault="00783C3D" w:rsidP="00783C3D">
      <w:pPr>
        <w:pStyle w:val="SubStepAlpha"/>
      </w:pPr>
      <w:r>
        <w:t>After verifying/correcting the IP addressing issues on PC-02, issue pings to the default gateway, web server, and other PCs. Were the pings successful? Record the results.</w:t>
      </w:r>
    </w:p>
    <w:p w14:paraId="70B68871" w14:textId="77777777" w:rsidR="00F3146D" w:rsidRDefault="00F3146D" w:rsidP="00E67D49">
      <w:pPr>
        <w:pStyle w:val="Heading3"/>
      </w:pPr>
      <w:r>
        <w:t>Questions:</w:t>
      </w:r>
    </w:p>
    <w:p w14:paraId="259D554F" w14:textId="77777777" w:rsidR="00F3146D" w:rsidRDefault="00783C3D" w:rsidP="00F3146D">
      <w:pPr>
        <w:pStyle w:val="BodyTextL50"/>
        <w:tabs>
          <w:tab w:val="left" w:leader="underscore" w:pos="5490"/>
          <w:tab w:val="left" w:leader="underscore" w:pos="9630"/>
        </w:tabs>
        <w:spacing w:before="0"/>
      </w:pPr>
      <w:r>
        <w:t>Ping to default gateway (172.16.1.1)</w:t>
      </w:r>
      <w:r w:rsidR="00F3146D">
        <w:t>?</w:t>
      </w:r>
    </w:p>
    <w:p w14:paraId="1FDE6DBA" w14:textId="2EF09CDA" w:rsidR="00F3146D" w:rsidRPr="00E6575F" w:rsidRDefault="00E6575F" w:rsidP="00F3146D">
      <w:pPr>
        <w:pStyle w:val="AnswerLineL50"/>
        <w:rPr>
          <w:color w:val="00B0F0"/>
        </w:rPr>
      </w:pPr>
      <w:r>
        <w:rPr>
          <w:color w:val="00B0F0"/>
        </w:rPr>
        <w:t>Yes.</w:t>
      </w:r>
    </w:p>
    <w:p w14:paraId="33242AA0" w14:textId="77777777" w:rsidR="00F3146D" w:rsidRDefault="00783C3D" w:rsidP="00783C3D">
      <w:pPr>
        <w:pStyle w:val="BodyTextL50"/>
        <w:tabs>
          <w:tab w:val="left" w:leader="underscore" w:pos="5490"/>
          <w:tab w:val="left" w:leader="underscore" w:pos="9630"/>
        </w:tabs>
      </w:pPr>
      <w:r w:rsidRPr="001E5BC8">
        <w:t>To web server (209.165.201.2)</w:t>
      </w:r>
      <w:r w:rsidR="00F3146D">
        <w:t>?</w:t>
      </w:r>
    </w:p>
    <w:p w14:paraId="2836D92F" w14:textId="77777777" w:rsidR="00E6575F" w:rsidRPr="00E6575F" w:rsidRDefault="00E6575F" w:rsidP="00E6575F">
      <w:pPr>
        <w:pStyle w:val="AnswerLineL50"/>
        <w:rPr>
          <w:color w:val="00B0F0"/>
        </w:rPr>
      </w:pPr>
      <w:r>
        <w:rPr>
          <w:color w:val="00B0F0"/>
        </w:rPr>
        <w:t>Yes.</w:t>
      </w:r>
    </w:p>
    <w:p w14:paraId="1B7A2260" w14:textId="77777777" w:rsidR="00F3146D" w:rsidRDefault="00783C3D" w:rsidP="00783C3D">
      <w:pPr>
        <w:pStyle w:val="BodyTextL50"/>
        <w:tabs>
          <w:tab w:val="left" w:leader="underscore" w:pos="3960"/>
          <w:tab w:val="left" w:leader="underscore" w:pos="7200"/>
          <w:tab w:val="left" w:leader="underscore" w:pos="9720"/>
        </w:tabs>
      </w:pPr>
      <w:r>
        <w:t>Ping to PC-01</w:t>
      </w:r>
      <w:r w:rsidR="00F3146D">
        <w:t>?</w:t>
      </w:r>
    </w:p>
    <w:p w14:paraId="10314B0A" w14:textId="77777777" w:rsidR="00E6575F" w:rsidRPr="00E6575F" w:rsidRDefault="00E6575F" w:rsidP="00E6575F">
      <w:pPr>
        <w:pStyle w:val="AnswerLineL50"/>
        <w:rPr>
          <w:color w:val="00B0F0"/>
        </w:rPr>
      </w:pPr>
      <w:r>
        <w:rPr>
          <w:color w:val="00B0F0"/>
        </w:rPr>
        <w:t>Yes.</w:t>
      </w:r>
    </w:p>
    <w:p w14:paraId="18251C7D" w14:textId="77777777" w:rsidR="00F3146D" w:rsidRDefault="00783C3D" w:rsidP="00783C3D">
      <w:pPr>
        <w:pStyle w:val="BodyTextL50"/>
        <w:tabs>
          <w:tab w:val="left" w:leader="underscore" w:pos="3960"/>
          <w:tab w:val="left" w:leader="underscore" w:pos="7200"/>
          <w:tab w:val="left" w:leader="underscore" w:pos="9720"/>
        </w:tabs>
      </w:pPr>
      <w:r>
        <w:t>To PC-A</w:t>
      </w:r>
      <w:r w:rsidR="00F3146D">
        <w:t>?</w:t>
      </w:r>
    </w:p>
    <w:p w14:paraId="7B1735D4" w14:textId="508EA07C" w:rsidR="00E6575F" w:rsidRPr="00E6575F" w:rsidRDefault="00E6575F" w:rsidP="00E6575F">
      <w:pPr>
        <w:pStyle w:val="AnswerLineL50"/>
        <w:rPr>
          <w:color w:val="00B0F0"/>
        </w:rPr>
      </w:pPr>
      <w:r>
        <w:rPr>
          <w:color w:val="00B0F0"/>
        </w:rPr>
        <w:t>No</w:t>
      </w:r>
      <w:r>
        <w:rPr>
          <w:color w:val="00B0F0"/>
        </w:rPr>
        <w:t>.</w:t>
      </w:r>
    </w:p>
    <w:p w14:paraId="5DD6D27B" w14:textId="77777777" w:rsidR="00F3146D" w:rsidRDefault="00783C3D" w:rsidP="00783C3D">
      <w:pPr>
        <w:pStyle w:val="BodyTextL50"/>
        <w:tabs>
          <w:tab w:val="left" w:leader="underscore" w:pos="3960"/>
          <w:tab w:val="left" w:leader="underscore" w:pos="7200"/>
          <w:tab w:val="left" w:leader="underscore" w:pos="9720"/>
        </w:tabs>
      </w:pPr>
      <w:r>
        <w:t>To PC-B</w:t>
      </w:r>
      <w:r w:rsidR="00F3146D">
        <w:t>?</w:t>
      </w:r>
    </w:p>
    <w:p w14:paraId="1555A8DB" w14:textId="5A55337C" w:rsidR="00F3146D" w:rsidRPr="00E6575F" w:rsidRDefault="00E6575F" w:rsidP="00F3146D">
      <w:pPr>
        <w:pStyle w:val="AnswerLineL50"/>
        <w:rPr>
          <w:color w:val="00B0F0"/>
        </w:rPr>
      </w:pPr>
      <w:r>
        <w:rPr>
          <w:color w:val="00B0F0"/>
        </w:rPr>
        <w:t>No.</w:t>
      </w:r>
    </w:p>
    <w:p w14:paraId="123B89D1" w14:textId="77777777" w:rsidR="00783C3D" w:rsidRDefault="00783C3D" w:rsidP="00783C3D">
      <w:pPr>
        <w:pStyle w:val="SubStepAlpha"/>
      </w:pPr>
      <w:r>
        <w:t>Navigate to www.cisco.pka using the web browser on PC-02. Record the results.</w:t>
      </w:r>
    </w:p>
    <w:p w14:paraId="1122C981" w14:textId="77777777" w:rsidR="00F3146D" w:rsidRDefault="00F3146D" w:rsidP="00783C3D">
      <w:pPr>
        <w:pStyle w:val="BodyTextL50"/>
        <w:tabs>
          <w:tab w:val="left" w:leader="underscore" w:pos="5130"/>
          <w:tab w:val="left" w:leader="underscore" w:pos="9630"/>
        </w:tabs>
      </w:pPr>
      <w:r>
        <w:t>Questions:</w:t>
      </w:r>
    </w:p>
    <w:p w14:paraId="7E9924A3" w14:textId="77777777" w:rsidR="00F3146D" w:rsidRDefault="00783C3D" w:rsidP="00783C3D">
      <w:pPr>
        <w:pStyle w:val="BodyTextL50"/>
        <w:tabs>
          <w:tab w:val="left" w:leader="underscore" w:pos="5130"/>
          <w:tab w:val="left" w:leader="underscore" w:pos="9630"/>
        </w:tabs>
      </w:pPr>
      <w:r>
        <w:t xml:space="preserve">Can PC-02 access </w:t>
      </w:r>
      <w:r w:rsidR="00F3146D" w:rsidRPr="00F3146D">
        <w:t>www.cisco.pka</w:t>
      </w:r>
      <w:r>
        <w:t>?</w:t>
      </w:r>
    </w:p>
    <w:p w14:paraId="11A4FCDB" w14:textId="77777777" w:rsidR="00E6575F" w:rsidRPr="00E6575F" w:rsidRDefault="00E6575F" w:rsidP="00E6575F">
      <w:pPr>
        <w:pStyle w:val="AnswerLineL50"/>
        <w:rPr>
          <w:color w:val="00B0F0"/>
        </w:rPr>
      </w:pPr>
      <w:r>
        <w:rPr>
          <w:color w:val="00B0F0"/>
        </w:rPr>
        <w:lastRenderedPageBreak/>
        <w:t>Yes.</w:t>
      </w:r>
    </w:p>
    <w:p w14:paraId="594CE541" w14:textId="77777777" w:rsidR="00F3146D" w:rsidRDefault="00783C3D" w:rsidP="00783C3D">
      <w:pPr>
        <w:pStyle w:val="BodyTextL50"/>
        <w:tabs>
          <w:tab w:val="left" w:leader="underscore" w:pos="5130"/>
          <w:tab w:val="left" w:leader="underscore" w:pos="9630"/>
        </w:tabs>
      </w:pPr>
      <w:r>
        <w:t>U</w:t>
      </w:r>
      <w:r w:rsidRPr="00FB3D11">
        <w:t>sing the web server IP address</w:t>
      </w:r>
      <w:r>
        <w:t>?</w:t>
      </w:r>
    </w:p>
    <w:p w14:paraId="7603C53A" w14:textId="794A19BE" w:rsidR="00F3146D" w:rsidRPr="00E6575F" w:rsidRDefault="00E6575F" w:rsidP="00F3146D">
      <w:pPr>
        <w:pStyle w:val="AnswerLineL50"/>
        <w:rPr>
          <w:color w:val="00B0F0"/>
        </w:rPr>
      </w:pPr>
      <w:r>
        <w:rPr>
          <w:color w:val="00B0F0"/>
        </w:rPr>
        <w:t>Yes.</w:t>
      </w:r>
    </w:p>
    <w:p w14:paraId="09B24161"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1682CABB" w14:textId="52178571" w:rsidR="009B6A3C" w:rsidRPr="00E6575F" w:rsidRDefault="00E6575F" w:rsidP="00971FC2">
      <w:pPr>
        <w:pStyle w:val="AnswerLineL50"/>
        <w:spacing w:before="400" w:after="400"/>
        <w:rPr>
          <w:color w:val="00B0F0"/>
        </w:rPr>
      </w:pPr>
      <w:r>
        <w:rPr>
          <w:color w:val="00B0F0"/>
        </w:rPr>
        <w:t>The default gateway was configured incorrectly.</w:t>
      </w:r>
      <w:r w:rsidRPr="00E6575F">
        <w:rPr>
          <w:color w:val="00B0F0"/>
        </w:rPr>
        <w:t xml:space="preserve"> </w:t>
      </w:r>
      <w:r>
        <w:rPr>
          <w:color w:val="00B0F0"/>
        </w:rPr>
        <w:t>In order to solve this issue, we had to update the</w:t>
      </w:r>
      <w:r w:rsidR="009652F6">
        <w:rPr>
          <w:color w:val="00B0F0"/>
        </w:rPr>
        <w:t xml:space="preserve"> default gateway</w:t>
      </w:r>
      <w:r>
        <w:rPr>
          <w:color w:val="00B0F0"/>
        </w:rPr>
        <w:t xml:space="preserve"> IP address from </w:t>
      </w:r>
      <w:r w:rsidR="009652F6" w:rsidRPr="009652F6">
        <w:rPr>
          <w:color w:val="00B0F0"/>
        </w:rPr>
        <w:t>172.16.1.11</w:t>
      </w:r>
      <w:r>
        <w:rPr>
          <w:color w:val="00B0F0"/>
        </w:rPr>
        <w:t xml:space="preserve"> to </w:t>
      </w:r>
      <w:r w:rsidRPr="00E6575F">
        <w:rPr>
          <w:color w:val="00B0F0"/>
        </w:rPr>
        <w:t>172.16.1.1</w:t>
      </w:r>
      <w:r>
        <w:rPr>
          <w:color w:val="00B0F0"/>
        </w:rPr>
        <w:t>. However, PC-A and PC-B could not be reached.</w:t>
      </w:r>
    </w:p>
    <w:p w14:paraId="32A82D05" w14:textId="77777777" w:rsidR="00783C3D" w:rsidRDefault="00783C3D" w:rsidP="00E67D49">
      <w:pPr>
        <w:pStyle w:val="Heading2"/>
      </w:pPr>
      <w:r w:rsidRPr="00EA5219">
        <w:t>Determ</w:t>
      </w:r>
      <w:r>
        <w:t>ine connectivity issues from PC-A.</w:t>
      </w:r>
    </w:p>
    <w:p w14:paraId="78D3DE6C" w14:textId="77777777" w:rsidR="00783C3D" w:rsidRDefault="00783C3D" w:rsidP="00783C3D">
      <w:pPr>
        <w:pStyle w:val="SubStepAlpha"/>
      </w:pPr>
      <w:r>
        <w:t xml:space="preserve">On PC-A, open the command prompt. Enter the command </w:t>
      </w:r>
      <w:r w:rsidRPr="00FA7D0C">
        <w:rPr>
          <w:b/>
        </w:rPr>
        <w:t>ipconfig</w:t>
      </w:r>
      <w:r>
        <w:t xml:space="preserve"> to verify the configuration for the IP address and default gateway. Correct as necessary.</w:t>
      </w:r>
    </w:p>
    <w:p w14:paraId="7308CB9E" w14:textId="77777777" w:rsidR="00783C3D" w:rsidRDefault="00783C3D" w:rsidP="00783C3D">
      <w:pPr>
        <w:pStyle w:val="SubStepAlpha"/>
      </w:pPr>
      <w:r>
        <w:t>After correcting the IP addressing issues on PC-A, issue the pings to the web server, default gateway, and other PCs. Were the pings successful? Record the results.</w:t>
      </w:r>
    </w:p>
    <w:p w14:paraId="33786C4D" w14:textId="77777777" w:rsidR="00E67D49" w:rsidRPr="00EA5219" w:rsidRDefault="00E67D49" w:rsidP="00E67D49">
      <w:pPr>
        <w:pStyle w:val="Heading3"/>
      </w:pPr>
      <w:r>
        <w:t>Questions:</w:t>
      </w:r>
    </w:p>
    <w:p w14:paraId="2DDFA236" w14:textId="77777777" w:rsidR="00F3146D" w:rsidRDefault="00783C3D" w:rsidP="00E67D49">
      <w:pPr>
        <w:pStyle w:val="BodyTextL50"/>
        <w:tabs>
          <w:tab w:val="left" w:leader="underscore" w:pos="5490"/>
          <w:tab w:val="left" w:leader="underscore" w:pos="9720"/>
        </w:tabs>
        <w:spacing w:before="0"/>
      </w:pPr>
      <w:r w:rsidRPr="001E5BC8">
        <w:t>To web server (209.165.201.2)</w:t>
      </w:r>
      <w:r w:rsidR="00F3146D">
        <w:t>?</w:t>
      </w:r>
    </w:p>
    <w:p w14:paraId="775EBC18" w14:textId="24D2B348" w:rsidR="00F3146D" w:rsidRPr="007F5419" w:rsidRDefault="007F5419" w:rsidP="00F3146D">
      <w:pPr>
        <w:pStyle w:val="AnswerLineL50"/>
        <w:rPr>
          <w:color w:val="00B0F0"/>
        </w:rPr>
      </w:pPr>
      <w:r>
        <w:rPr>
          <w:color w:val="00B0F0"/>
        </w:rPr>
        <w:t>No.</w:t>
      </w:r>
    </w:p>
    <w:p w14:paraId="0862D3B1" w14:textId="77777777" w:rsidR="00F3146D" w:rsidRDefault="00783C3D" w:rsidP="00783C3D">
      <w:pPr>
        <w:pStyle w:val="BodyTextL50"/>
        <w:tabs>
          <w:tab w:val="left" w:leader="underscore" w:pos="5490"/>
          <w:tab w:val="left" w:leader="underscore" w:pos="9720"/>
        </w:tabs>
      </w:pPr>
      <w:r>
        <w:t>Ping to default gateway (172.16.2.1)</w:t>
      </w:r>
      <w:r w:rsidR="00F3146D">
        <w:t>?</w:t>
      </w:r>
    </w:p>
    <w:p w14:paraId="525FE13A" w14:textId="63608F81" w:rsidR="00F3146D" w:rsidRPr="007F5419" w:rsidRDefault="007F5419" w:rsidP="00F3146D">
      <w:pPr>
        <w:pStyle w:val="AnswerLineL50"/>
        <w:rPr>
          <w:color w:val="00B0F0"/>
        </w:rPr>
      </w:pPr>
      <w:r w:rsidRPr="007F5419">
        <w:rPr>
          <w:color w:val="00B0F0"/>
        </w:rPr>
        <w:t>No.</w:t>
      </w:r>
    </w:p>
    <w:p w14:paraId="43504330" w14:textId="77777777" w:rsidR="00F3146D" w:rsidRDefault="00783C3D" w:rsidP="00783C3D">
      <w:pPr>
        <w:pStyle w:val="BodyTextL50"/>
        <w:tabs>
          <w:tab w:val="left" w:leader="underscore" w:pos="3690"/>
          <w:tab w:val="left" w:leader="underscore" w:pos="7020"/>
          <w:tab w:val="left" w:leader="underscore" w:pos="9720"/>
        </w:tabs>
      </w:pPr>
      <w:r>
        <w:t>Ping to PC-B</w:t>
      </w:r>
      <w:r w:rsidR="00F3146D">
        <w:t>?</w:t>
      </w:r>
    </w:p>
    <w:p w14:paraId="792E6F76" w14:textId="1DE4CCFC" w:rsidR="00F3146D" w:rsidRDefault="007F5419" w:rsidP="00F3146D">
      <w:pPr>
        <w:pStyle w:val="AnswerLineL50"/>
      </w:pPr>
      <w:proofErr w:type="gramStart"/>
      <w:r>
        <w:rPr>
          <w:color w:val="00B0F0"/>
        </w:rPr>
        <w:t>Yes.</w:t>
      </w:r>
      <w:r w:rsidR="00F3146D">
        <w:t>.</w:t>
      </w:r>
      <w:proofErr w:type="gramEnd"/>
    </w:p>
    <w:p w14:paraId="0576F8B5" w14:textId="77777777" w:rsidR="00F3146D" w:rsidRDefault="00783C3D" w:rsidP="00783C3D">
      <w:pPr>
        <w:pStyle w:val="BodyTextL50"/>
        <w:tabs>
          <w:tab w:val="left" w:leader="underscore" w:pos="3690"/>
          <w:tab w:val="left" w:leader="underscore" w:pos="7020"/>
          <w:tab w:val="left" w:leader="underscore" w:pos="9720"/>
        </w:tabs>
      </w:pPr>
      <w:r>
        <w:t>To PC-01</w:t>
      </w:r>
      <w:r w:rsidR="00F3146D">
        <w:t>?</w:t>
      </w:r>
    </w:p>
    <w:p w14:paraId="402FEE87" w14:textId="0051917C" w:rsidR="00F3146D" w:rsidRPr="007F5419" w:rsidRDefault="007F5419" w:rsidP="00F3146D">
      <w:pPr>
        <w:pStyle w:val="AnswerLineL50"/>
        <w:rPr>
          <w:color w:val="00B0F0"/>
        </w:rPr>
      </w:pPr>
      <w:r w:rsidRPr="007F5419">
        <w:rPr>
          <w:color w:val="00B0F0"/>
        </w:rPr>
        <w:t>No.</w:t>
      </w:r>
    </w:p>
    <w:p w14:paraId="09DE826B" w14:textId="77777777" w:rsidR="00F3146D" w:rsidRDefault="00783C3D" w:rsidP="00783C3D">
      <w:pPr>
        <w:pStyle w:val="BodyTextL50"/>
        <w:tabs>
          <w:tab w:val="left" w:leader="underscore" w:pos="3690"/>
          <w:tab w:val="left" w:leader="underscore" w:pos="7020"/>
          <w:tab w:val="left" w:leader="underscore" w:pos="9720"/>
        </w:tabs>
      </w:pPr>
      <w:r>
        <w:t>To PC-02</w:t>
      </w:r>
      <w:r w:rsidR="00F3146D">
        <w:t>?</w:t>
      </w:r>
    </w:p>
    <w:p w14:paraId="383E0063" w14:textId="1AFEE746" w:rsidR="00F3146D" w:rsidRDefault="007F5419" w:rsidP="00F3146D">
      <w:pPr>
        <w:pStyle w:val="AnswerLineL50"/>
      </w:pPr>
      <w:r>
        <w:rPr>
          <w:color w:val="00B0F0"/>
        </w:rPr>
        <w:t>No.</w:t>
      </w:r>
    </w:p>
    <w:p w14:paraId="3DA1B4AD" w14:textId="77777777" w:rsidR="00783C3D" w:rsidRDefault="00783C3D" w:rsidP="00783C3D">
      <w:pPr>
        <w:pStyle w:val="SubStepAlpha"/>
      </w:pPr>
      <w:r>
        <w:t>Navigate to www.cisco.pka using the web browser on PC-A. Record the results.</w:t>
      </w:r>
    </w:p>
    <w:p w14:paraId="7F9D1B19" w14:textId="77777777" w:rsidR="00F3146D" w:rsidRDefault="00F3146D" w:rsidP="00E67D49">
      <w:pPr>
        <w:pStyle w:val="Heading3"/>
      </w:pPr>
      <w:r>
        <w:t>Questions:</w:t>
      </w:r>
    </w:p>
    <w:p w14:paraId="49258E82" w14:textId="77777777" w:rsidR="00F3146D" w:rsidRDefault="00783C3D" w:rsidP="00783C3D">
      <w:pPr>
        <w:pStyle w:val="BodyTextL50"/>
        <w:tabs>
          <w:tab w:val="left" w:leader="underscore" w:pos="5310"/>
          <w:tab w:val="left" w:leader="underscore" w:pos="9720"/>
        </w:tabs>
      </w:pPr>
      <w:r>
        <w:t xml:space="preserve">Can PC-A access </w:t>
      </w:r>
      <w:r w:rsidR="00F3146D" w:rsidRPr="00F3146D">
        <w:t>www.cisco.pka</w:t>
      </w:r>
      <w:r>
        <w:t>?</w:t>
      </w:r>
    </w:p>
    <w:p w14:paraId="40D8F7F4" w14:textId="423DD833" w:rsidR="00F3146D" w:rsidRPr="007F5419" w:rsidRDefault="007F5419" w:rsidP="00F3146D">
      <w:pPr>
        <w:pStyle w:val="AnswerLineL50"/>
        <w:rPr>
          <w:color w:val="00B0F0"/>
        </w:rPr>
      </w:pPr>
      <w:r>
        <w:rPr>
          <w:color w:val="00B0F0"/>
        </w:rPr>
        <w:t>No.</w:t>
      </w:r>
    </w:p>
    <w:p w14:paraId="5EAD269A" w14:textId="77777777" w:rsidR="00F3146D" w:rsidRDefault="00783C3D" w:rsidP="00783C3D">
      <w:pPr>
        <w:pStyle w:val="BodyTextL50"/>
        <w:tabs>
          <w:tab w:val="left" w:leader="underscore" w:pos="5310"/>
          <w:tab w:val="left" w:leader="underscore" w:pos="9720"/>
        </w:tabs>
      </w:pPr>
      <w:r>
        <w:t>U</w:t>
      </w:r>
      <w:r w:rsidRPr="00FB3D11">
        <w:t>sing the web server IP address</w:t>
      </w:r>
      <w:r>
        <w:t>?</w:t>
      </w:r>
    </w:p>
    <w:p w14:paraId="33AECF6B" w14:textId="27F786D4" w:rsidR="00F3146D" w:rsidRPr="007F5419" w:rsidRDefault="007F5419" w:rsidP="00F3146D">
      <w:pPr>
        <w:pStyle w:val="AnswerLineL50"/>
        <w:rPr>
          <w:color w:val="00B0F0"/>
        </w:rPr>
      </w:pPr>
      <w:r>
        <w:rPr>
          <w:color w:val="00B0F0"/>
        </w:rPr>
        <w:t>No.</w:t>
      </w:r>
    </w:p>
    <w:p w14:paraId="5457FDCF"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4EB0C20B" w14:textId="5F6BBA53" w:rsidR="006E5AC7" w:rsidRPr="00990F99" w:rsidRDefault="00990F99" w:rsidP="00971FC2">
      <w:pPr>
        <w:pStyle w:val="AnswerLineL50"/>
        <w:spacing w:before="400" w:after="400"/>
        <w:rPr>
          <w:color w:val="00B0F0"/>
        </w:rPr>
      </w:pPr>
      <w:r w:rsidRPr="00990F99">
        <w:rPr>
          <w:color w:val="00B0F0"/>
        </w:rPr>
        <w:t>R1’s G0/1</w:t>
      </w:r>
      <w:r>
        <w:rPr>
          <w:color w:val="00B0F0"/>
        </w:rPr>
        <w:t xml:space="preserve"> interface</w:t>
      </w:r>
      <w:r w:rsidRPr="00990F99">
        <w:rPr>
          <w:color w:val="00B0F0"/>
        </w:rPr>
        <w:t xml:space="preserve"> </w:t>
      </w:r>
      <w:r>
        <w:rPr>
          <w:color w:val="00B0F0"/>
        </w:rPr>
        <w:t>was configured to</w:t>
      </w:r>
      <w:r w:rsidRPr="00990F99">
        <w:rPr>
          <w:color w:val="00B0F0"/>
        </w:rPr>
        <w:t xml:space="preserve"> an incorrect IP </w:t>
      </w:r>
      <w:r w:rsidRPr="000C32FE">
        <w:rPr>
          <w:color w:val="00B0F0"/>
        </w:rPr>
        <w:t>address</w:t>
      </w:r>
      <w:r w:rsidRPr="000C32FE">
        <w:rPr>
          <w:color w:val="00B0F0"/>
        </w:rPr>
        <w:t xml:space="preserve"> </w:t>
      </w:r>
      <w:r w:rsidRPr="000C32FE">
        <w:rPr>
          <w:color w:val="00B0F0"/>
        </w:rPr>
        <w:t>172.16.</w:t>
      </w:r>
      <w:r w:rsidR="000C32FE">
        <w:rPr>
          <w:color w:val="00B0F0"/>
        </w:rPr>
        <w:t>3</w:t>
      </w:r>
      <w:r w:rsidRPr="000C32FE">
        <w:rPr>
          <w:color w:val="00B0F0"/>
        </w:rPr>
        <w:t>.1</w:t>
      </w:r>
      <w:r w:rsidRPr="000C32FE">
        <w:rPr>
          <w:color w:val="00B0F0"/>
        </w:rPr>
        <w:t>.</w:t>
      </w:r>
      <w:r w:rsidRPr="000C32FE">
        <w:rPr>
          <w:color w:val="00B0F0"/>
        </w:rPr>
        <w:t xml:space="preserve"> </w:t>
      </w:r>
      <w:r w:rsidR="000C32FE">
        <w:rPr>
          <w:color w:val="00B0F0"/>
        </w:rPr>
        <w:t>B</w:t>
      </w:r>
      <w:r w:rsidRPr="000C32FE">
        <w:rPr>
          <w:color w:val="00B0F0"/>
        </w:rPr>
        <w:t xml:space="preserve">y </w:t>
      </w:r>
      <w:r w:rsidRPr="00990F99">
        <w:rPr>
          <w:color w:val="00B0F0"/>
        </w:rPr>
        <w:t xml:space="preserve">updating it </w:t>
      </w:r>
      <w:r w:rsidR="000C32FE">
        <w:rPr>
          <w:color w:val="00B0F0"/>
        </w:rPr>
        <w:t xml:space="preserve">to </w:t>
      </w:r>
      <w:r w:rsidR="000C32FE" w:rsidRPr="000C32FE">
        <w:rPr>
          <w:color w:val="00B0F0"/>
        </w:rPr>
        <w:t>172.16.2.1</w:t>
      </w:r>
      <w:r w:rsidR="000C32FE">
        <w:rPr>
          <w:color w:val="00B0F0"/>
        </w:rPr>
        <w:t>,</w:t>
      </w:r>
      <w:r w:rsidRPr="000C32FE">
        <w:rPr>
          <w:color w:val="00B0F0"/>
        </w:rPr>
        <w:t xml:space="preserve"> we were able </w:t>
      </w:r>
      <w:r w:rsidRPr="00990F99">
        <w:rPr>
          <w:color w:val="00B0F0"/>
        </w:rPr>
        <w:t xml:space="preserve">to </w:t>
      </w:r>
      <w:r w:rsidR="000C32FE">
        <w:rPr>
          <w:color w:val="00B0F0"/>
        </w:rPr>
        <w:t>successfully load the website</w:t>
      </w:r>
      <w:r w:rsidRPr="00990F99">
        <w:rPr>
          <w:color w:val="00B0F0"/>
        </w:rPr>
        <w:t>.</w:t>
      </w:r>
    </w:p>
    <w:p w14:paraId="6E1103A6" w14:textId="77777777" w:rsidR="00783C3D" w:rsidRDefault="00783C3D" w:rsidP="00E67D49">
      <w:pPr>
        <w:pStyle w:val="Heading2"/>
      </w:pPr>
      <w:r w:rsidRPr="00EA5219">
        <w:t>Determ</w:t>
      </w:r>
      <w:r>
        <w:t>ine connectivity issues from PC-B.</w:t>
      </w:r>
    </w:p>
    <w:p w14:paraId="1DC5E77A" w14:textId="77777777" w:rsidR="00783C3D" w:rsidRDefault="00783C3D" w:rsidP="00783C3D">
      <w:pPr>
        <w:pStyle w:val="SubStepAlpha"/>
      </w:pPr>
      <w:r>
        <w:t xml:space="preserve">On PC-B, open the command prompt. Enter the command </w:t>
      </w:r>
      <w:r w:rsidRPr="00FA7D0C">
        <w:rPr>
          <w:b/>
        </w:rPr>
        <w:t>ipconfig</w:t>
      </w:r>
      <w:r>
        <w:t xml:space="preserve"> to verify the configuration for the IP address and default gateway. Correct as necessary.</w:t>
      </w:r>
    </w:p>
    <w:p w14:paraId="4C4DE3A6" w14:textId="77777777" w:rsidR="00783C3D" w:rsidRDefault="00783C3D" w:rsidP="00783C3D">
      <w:pPr>
        <w:pStyle w:val="SubStepAlpha"/>
      </w:pPr>
      <w:r>
        <w:t>After correcting the IP addressing issues on PC-B, issue the pings to the web server, default gateway, and other PCs. Were the pings successful? Record the results.</w:t>
      </w:r>
    </w:p>
    <w:p w14:paraId="63233736" w14:textId="77777777" w:rsidR="00F3146D" w:rsidRPr="00EA5219" w:rsidRDefault="00F3146D" w:rsidP="00E67D49">
      <w:pPr>
        <w:pStyle w:val="Heading3"/>
      </w:pPr>
      <w:r>
        <w:lastRenderedPageBreak/>
        <w:t>Questions:</w:t>
      </w:r>
    </w:p>
    <w:p w14:paraId="5909FFA3" w14:textId="77777777" w:rsidR="00F3146D" w:rsidRDefault="00783C3D" w:rsidP="00F3146D">
      <w:pPr>
        <w:pStyle w:val="BodyTextL50"/>
        <w:tabs>
          <w:tab w:val="left" w:leader="underscore" w:pos="5310"/>
          <w:tab w:val="left" w:leader="underscore" w:pos="9630"/>
        </w:tabs>
        <w:spacing w:before="0"/>
      </w:pPr>
      <w:r w:rsidRPr="001E5BC8">
        <w:t>To web server (209.165.201.2)</w:t>
      </w:r>
      <w:r w:rsidR="00F3146D">
        <w:t>?</w:t>
      </w:r>
    </w:p>
    <w:p w14:paraId="6FA0F511" w14:textId="5AFBCFD3" w:rsidR="00F3146D" w:rsidRPr="000C32FE" w:rsidRDefault="000C32FE" w:rsidP="00F3146D">
      <w:pPr>
        <w:pStyle w:val="AnswerLineL50"/>
        <w:rPr>
          <w:color w:val="00B0F0"/>
        </w:rPr>
      </w:pPr>
      <w:r>
        <w:rPr>
          <w:color w:val="00B0F0"/>
        </w:rPr>
        <w:t>Yes.</w:t>
      </w:r>
    </w:p>
    <w:p w14:paraId="0CE679C0" w14:textId="77777777" w:rsidR="00F3146D" w:rsidRDefault="00783C3D" w:rsidP="00783C3D">
      <w:pPr>
        <w:pStyle w:val="BodyTextL50"/>
        <w:tabs>
          <w:tab w:val="left" w:leader="underscore" w:pos="5310"/>
          <w:tab w:val="left" w:leader="underscore" w:pos="9630"/>
        </w:tabs>
      </w:pPr>
      <w:r>
        <w:t>Ping to default gateway (172.16.2.1)</w:t>
      </w:r>
      <w:r w:rsidR="00F3146D">
        <w:t>?</w:t>
      </w:r>
    </w:p>
    <w:p w14:paraId="00D975DF" w14:textId="19314C01" w:rsidR="00F3146D" w:rsidRPr="000C32FE" w:rsidRDefault="000C32FE" w:rsidP="00F3146D">
      <w:pPr>
        <w:pStyle w:val="AnswerLineL50"/>
        <w:rPr>
          <w:color w:val="00B0F0"/>
        </w:rPr>
      </w:pPr>
      <w:r>
        <w:rPr>
          <w:color w:val="00B0F0"/>
        </w:rPr>
        <w:t>Yes.</w:t>
      </w:r>
    </w:p>
    <w:p w14:paraId="318BAB8D" w14:textId="77777777" w:rsidR="00F3146D" w:rsidRDefault="00783C3D" w:rsidP="00783C3D">
      <w:pPr>
        <w:pStyle w:val="BodyTextL50"/>
        <w:tabs>
          <w:tab w:val="left" w:leader="underscore" w:pos="3600"/>
          <w:tab w:val="left" w:leader="underscore" w:pos="6660"/>
          <w:tab w:val="left" w:leader="underscore" w:pos="9630"/>
        </w:tabs>
      </w:pPr>
      <w:r>
        <w:t>Ping to PC-A</w:t>
      </w:r>
      <w:r w:rsidR="00F3146D">
        <w:t>?</w:t>
      </w:r>
    </w:p>
    <w:p w14:paraId="56411B43" w14:textId="0A540D71" w:rsidR="00F3146D" w:rsidRDefault="000C32FE" w:rsidP="00F3146D">
      <w:pPr>
        <w:pStyle w:val="AnswerLineL50"/>
      </w:pPr>
      <w:proofErr w:type="gramStart"/>
      <w:r>
        <w:rPr>
          <w:color w:val="00B0F0"/>
        </w:rPr>
        <w:t>Yes.</w:t>
      </w:r>
      <w:r w:rsidR="00F3146D">
        <w:t>.</w:t>
      </w:r>
      <w:proofErr w:type="gramEnd"/>
    </w:p>
    <w:p w14:paraId="1ABFB2EB" w14:textId="77777777" w:rsidR="00F3146D" w:rsidRDefault="00783C3D" w:rsidP="00783C3D">
      <w:pPr>
        <w:pStyle w:val="BodyTextL50"/>
        <w:tabs>
          <w:tab w:val="left" w:leader="underscore" w:pos="3600"/>
          <w:tab w:val="left" w:leader="underscore" w:pos="6660"/>
          <w:tab w:val="left" w:leader="underscore" w:pos="9630"/>
        </w:tabs>
      </w:pPr>
      <w:r>
        <w:t>To PC-01</w:t>
      </w:r>
      <w:r w:rsidR="00F3146D">
        <w:t>?</w:t>
      </w:r>
    </w:p>
    <w:p w14:paraId="473FADCC" w14:textId="1623B239" w:rsidR="00F3146D" w:rsidRPr="000C32FE" w:rsidRDefault="000C32FE" w:rsidP="00F3146D">
      <w:pPr>
        <w:pStyle w:val="AnswerLineL50"/>
        <w:rPr>
          <w:color w:val="00B0F0"/>
        </w:rPr>
      </w:pPr>
      <w:r>
        <w:rPr>
          <w:color w:val="00B0F0"/>
        </w:rPr>
        <w:t>Yes.</w:t>
      </w:r>
    </w:p>
    <w:p w14:paraId="70FB4F70" w14:textId="77777777" w:rsidR="00F3146D" w:rsidRDefault="00783C3D" w:rsidP="00783C3D">
      <w:pPr>
        <w:pStyle w:val="BodyTextL50"/>
        <w:tabs>
          <w:tab w:val="left" w:leader="underscore" w:pos="3600"/>
          <w:tab w:val="left" w:leader="underscore" w:pos="6660"/>
          <w:tab w:val="left" w:leader="underscore" w:pos="9630"/>
        </w:tabs>
      </w:pPr>
      <w:r>
        <w:t>To PC-02</w:t>
      </w:r>
      <w:r w:rsidR="00F3146D">
        <w:t>?</w:t>
      </w:r>
    </w:p>
    <w:p w14:paraId="74235DD7" w14:textId="3CFC1749" w:rsidR="00F3146D" w:rsidRPr="000C32FE" w:rsidRDefault="000C32FE" w:rsidP="00F3146D">
      <w:pPr>
        <w:pStyle w:val="AnswerLineL50"/>
        <w:rPr>
          <w:color w:val="00B0F0"/>
        </w:rPr>
      </w:pPr>
      <w:r>
        <w:rPr>
          <w:color w:val="00B0F0"/>
        </w:rPr>
        <w:t>Yes.</w:t>
      </w:r>
    </w:p>
    <w:p w14:paraId="0BD3FF83" w14:textId="77777777" w:rsidR="00783C3D" w:rsidRDefault="00783C3D" w:rsidP="00783C3D">
      <w:pPr>
        <w:pStyle w:val="SubStepAlpha"/>
      </w:pPr>
      <w:r>
        <w:t>Navigate to www.cisco.pka using the web browser. Record the results.</w:t>
      </w:r>
    </w:p>
    <w:p w14:paraId="5EFE088C" w14:textId="77777777" w:rsidR="00F3146D" w:rsidRDefault="00F3146D" w:rsidP="00E67D49">
      <w:pPr>
        <w:pStyle w:val="Heading3"/>
      </w:pPr>
      <w:r>
        <w:t>Questions:</w:t>
      </w:r>
    </w:p>
    <w:p w14:paraId="529AD965" w14:textId="77777777" w:rsidR="00F3146D" w:rsidRDefault="00783C3D" w:rsidP="00F3146D">
      <w:pPr>
        <w:pStyle w:val="BodyTextL50"/>
        <w:tabs>
          <w:tab w:val="left" w:leader="underscore" w:pos="5220"/>
          <w:tab w:val="left" w:leader="underscore" w:pos="9630"/>
        </w:tabs>
        <w:spacing w:before="0"/>
      </w:pPr>
      <w:r>
        <w:t xml:space="preserve">Can PC-B access </w:t>
      </w:r>
      <w:r w:rsidR="00F3146D" w:rsidRPr="00F3146D">
        <w:t>www.cisco.pka</w:t>
      </w:r>
      <w:r>
        <w:t>?</w:t>
      </w:r>
    </w:p>
    <w:p w14:paraId="1992DF2C" w14:textId="6C674FE0" w:rsidR="00F3146D" w:rsidRPr="000C32FE" w:rsidRDefault="000C32FE" w:rsidP="00F3146D">
      <w:pPr>
        <w:pStyle w:val="AnswerLineL50"/>
        <w:rPr>
          <w:color w:val="00B0F0"/>
        </w:rPr>
      </w:pPr>
      <w:r>
        <w:rPr>
          <w:color w:val="00B0F0"/>
        </w:rPr>
        <w:t>No.</w:t>
      </w:r>
    </w:p>
    <w:p w14:paraId="3288488B" w14:textId="77777777" w:rsidR="00F3146D" w:rsidRDefault="00783C3D" w:rsidP="00783C3D">
      <w:pPr>
        <w:pStyle w:val="BodyTextL50"/>
        <w:tabs>
          <w:tab w:val="left" w:leader="underscore" w:pos="5220"/>
          <w:tab w:val="left" w:leader="underscore" w:pos="9630"/>
        </w:tabs>
      </w:pPr>
      <w:r>
        <w:t>U</w:t>
      </w:r>
      <w:r w:rsidRPr="00FB3D11">
        <w:t>sing the web server IP address</w:t>
      </w:r>
    </w:p>
    <w:p w14:paraId="3153C0C2" w14:textId="7D5FE15F" w:rsidR="00F3146D" w:rsidRPr="000C32FE" w:rsidRDefault="000C32FE" w:rsidP="00F3146D">
      <w:pPr>
        <w:pStyle w:val="AnswerLineL50"/>
        <w:rPr>
          <w:color w:val="00B0F0"/>
        </w:rPr>
      </w:pPr>
      <w:r w:rsidRPr="000C32FE">
        <w:rPr>
          <w:color w:val="00B0F0"/>
        </w:rPr>
        <w:t>Yes.</w:t>
      </w:r>
    </w:p>
    <w:p w14:paraId="75169828" w14:textId="77777777" w:rsidR="00783C3D" w:rsidRPr="00C20C8D" w:rsidRDefault="00783C3D" w:rsidP="00783C3D">
      <w:pPr>
        <w:pStyle w:val="SubStepAlpha"/>
      </w:pPr>
      <w:r w:rsidRPr="00C20C8D">
        <w:t xml:space="preserve">Document the issues and </w:t>
      </w:r>
      <w:r>
        <w:t xml:space="preserve">provide the </w:t>
      </w:r>
      <w:r w:rsidRPr="00C20C8D">
        <w:t>solution</w:t>
      </w:r>
      <w:r>
        <w:t>(s)</w:t>
      </w:r>
      <w:r w:rsidRPr="00C20C8D">
        <w:t>.</w:t>
      </w:r>
      <w:r>
        <w:t xml:space="preserve"> Correct the issues if possible.</w:t>
      </w:r>
    </w:p>
    <w:p w14:paraId="7ED833E2" w14:textId="0B9A7F5A" w:rsidR="006E5AC7" w:rsidRPr="004C42BF" w:rsidRDefault="004C42BF" w:rsidP="00971FC2">
      <w:pPr>
        <w:pStyle w:val="AnswerLineL50"/>
        <w:spacing w:before="800" w:after="800"/>
        <w:rPr>
          <w:color w:val="00B0F0"/>
        </w:rPr>
      </w:pPr>
      <w:r>
        <w:rPr>
          <w:color w:val="00B0F0"/>
        </w:rPr>
        <w:t>DNS2 is not properly configured. There is something wrong with it. Since we are not able to access to it, we are not able to solve it. However, we can solve this for PC-B by simply just updating the DNS server to DNS1.</w:t>
      </w:r>
    </w:p>
    <w:p w14:paraId="474B60F5" w14:textId="77777777" w:rsidR="00783C3D" w:rsidRDefault="00783C3D" w:rsidP="00783C3D">
      <w:pPr>
        <w:pStyle w:val="SubStepAlpha"/>
      </w:pPr>
      <w:r>
        <w:t>Could all the issues be resolved on PC-B and still make use of DNS2? If not, what would you need to do?</w:t>
      </w:r>
    </w:p>
    <w:p w14:paraId="31D37A96" w14:textId="49C3D5FB" w:rsidR="00783C3D" w:rsidRPr="004C42BF" w:rsidRDefault="004C42BF" w:rsidP="00971FC2">
      <w:pPr>
        <w:pStyle w:val="AnswerLineL50"/>
        <w:spacing w:before="400" w:after="400"/>
        <w:rPr>
          <w:color w:val="00B0F0"/>
        </w:rPr>
      </w:pPr>
      <w:r>
        <w:rPr>
          <w:color w:val="00B0F0"/>
        </w:rPr>
        <w:t>Since we are not able to access DNS2’s internal server, we can’t solve DNS2’s internal</w:t>
      </w:r>
      <w:r w:rsidR="00F02CBC">
        <w:rPr>
          <w:color w:val="00B0F0"/>
        </w:rPr>
        <w:t xml:space="preserve"> problems. In this case, we can have a temporary solution by changing the DNS </w:t>
      </w:r>
      <w:proofErr w:type="spellStart"/>
      <w:r w:rsidR="00F02CBC">
        <w:rPr>
          <w:color w:val="00B0F0"/>
        </w:rPr>
        <w:t>ip</w:t>
      </w:r>
      <w:proofErr w:type="spellEnd"/>
      <w:r w:rsidR="00F02CBC">
        <w:rPr>
          <w:color w:val="00B0F0"/>
        </w:rPr>
        <w:t xml:space="preserve"> address to DNS1’s </w:t>
      </w:r>
      <w:proofErr w:type="spellStart"/>
      <w:r w:rsidR="00F02CBC">
        <w:rPr>
          <w:color w:val="00B0F0"/>
        </w:rPr>
        <w:t>ip</w:t>
      </w:r>
      <w:proofErr w:type="spellEnd"/>
      <w:r w:rsidR="00F02CBC">
        <w:rPr>
          <w:color w:val="00B0F0"/>
        </w:rPr>
        <w:t xml:space="preserve"> address.</w:t>
      </w:r>
    </w:p>
    <w:p w14:paraId="19128F55" w14:textId="77777777" w:rsidR="00783C3D" w:rsidRDefault="00783C3D" w:rsidP="00E67D49">
      <w:pPr>
        <w:pStyle w:val="Heading2"/>
      </w:pPr>
      <w:r>
        <w:t>Verify connectivity.</w:t>
      </w:r>
    </w:p>
    <w:p w14:paraId="78116440" w14:textId="77777777" w:rsidR="00783C3D" w:rsidRDefault="00783C3D" w:rsidP="00783C3D">
      <w:pPr>
        <w:pStyle w:val="BodyTextL25"/>
      </w:pPr>
      <w:r>
        <w:t>Verify that all the PCs can access the web server www.cisco.pka.</w:t>
      </w:r>
    </w:p>
    <w:p w14:paraId="4E3FEA2E" w14:textId="77777777" w:rsidR="00783C3D" w:rsidRDefault="00783C3D" w:rsidP="00783C3D">
      <w:pPr>
        <w:pStyle w:val="BodyTextL25"/>
      </w:pPr>
      <w:r>
        <w:t>Your completion percentage should be 100%. If not, verify that the IP configuration information is correct on all devices and that it matches what is shown in the addressing table.</w:t>
      </w:r>
    </w:p>
    <w:p w14:paraId="0507B52A" w14:textId="77777777" w:rsidR="00783C3D" w:rsidRPr="00E67D49" w:rsidRDefault="001F1DD0" w:rsidP="00E67D49">
      <w:pPr>
        <w:pStyle w:val="ConfigWindow"/>
      </w:pPr>
      <w:r>
        <w:t>End of document</w:t>
      </w:r>
    </w:p>
    <w:sectPr w:rsidR="00783C3D" w:rsidRPr="00E67D49" w:rsidSect="009C3182">
      <w:headerReference w:type="even" r:id="rId8"/>
      <w:headerReference w:type="default" r:id="rId9"/>
      <w:footerReference w:type="even" r:id="rId10"/>
      <w:footerReference w:type="default" r:id="rId11"/>
      <w:headerReference w:type="first" r:id="rId12"/>
      <w:footerReference w:type="first" r:id="rId1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8A897" w14:textId="77777777" w:rsidR="00A715E6" w:rsidRDefault="00A715E6" w:rsidP="00710659">
      <w:pPr>
        <w:spacing w:after="0" w:line="240" w:lineRule="auto"/>
      </w:pPr>
      <w:r>
        <w:separator/>
      </w:r>
    </w:p>
    <w:p w14:paraId="4CB85BA8" w14:textId="77777777" w:rsidR="00A715E6" w:rsidRDefault="00A715E6"/>
  </w:endnote>
  <w:endnote w:type="continuationSeparator" w:id="0">
    <w:p w14:paraId="5AB11398" w14:textId="77777777" w:rsidR="00A715E6" w:rsidRDefault="00A715E6" w:rsidP="00710659">
      <w:pPr>
        <w:spacing w:after="0" w:line="240" w:lineRule="auto"/>
      </w:pPr>
      <w:r>
        <w:continuationSeparator/>
      </w:r>
    </w:p>
    <w:p w14:paraId="56499F6F" w14:textId="77777777" w:rsidR="00A715E6" w:rsidRDefault="00A715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DE601" w14:textId="77777777" w:rsidR="003B256A" w:rsidRDefault="003B25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D5BF2" w14:textId="77777777"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t xml:space="preserve"> - </w:t>
    </w:r>
    <w:r>
      <w:fldChar w:fldCharType="begin"/>
    </w:r>
    <w:r>
      <w:instrText xml:space="preserve"> SAVEDATE  \@ "yyyy"  \* MERGEFORMAT </w:instrText>
    </w:r>
    <w:r>
      <w:fldChar w:fldCharType="separate"/>
    </w:r>
    <w:r w:rsidR="0018344F">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5</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882B63">
      <w:tab/>
    </w:r>
    <w:r w:rsidR="00882B63" w:rsidRPr="0046747B">
      <w:rPr>
        <w:color w:val="00B0F0"/>
      </w:rPr>
      <w:t>www.netacad.com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3C97E" w14:textId="77777777"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4E6A83">
          <w:t>2016</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18344F">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EF24EB">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EF24EB">
      <w:rPr>
        <w:b/>
        <w:noProof/>
        <w:szCs w:val="16"/>
      </w:rPr>
      <w:t>5</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CF6EE8" w14:textId="77777777" w:rsidR="00A715E6" w:rsidRDefault="00A715E6" w:rsidP="00710659">
      <w:pPr>
        <w:spacing w:after="0" w:line="240" w:lineRule="auto"/>
      </w:pPr>
      <w:r>
        <w:separator/>
      </w:r>
    </w:p>
    <w:p w14:paraId="2ADE8A9B" w14:textId="77777777" w:rsidR="00A715E6" w:rsidRDefault="00A715E6"/>
  </w:footnote>
  <w:footnote w:type="continuationSeparator" w:id="0">
    <w:p w14:paraId="3B24341A" w14:textId="77777777" w:rsidR="00A715E6" w:rsidRDefault="00A715E6" w:rsidP="00710659">
      <w:pPr>
        <w:spacing w:after="0" w:line="240" w:lineRule="auto"/>
      </w:pPr>
      <w:r>
        <w:continuationSeparator/>
      </w:r>
    </w:p>
    <w:p w14:paraId="76EF8E74" w14:textId="77777777" w:rsidR="00A715E6" w:rsidRDefault="00A715E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4B4405" w14:textId="77777777" w:rsidR="003B256A" w:rsidRDefault="003B256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C6C328B097F64C4AA34467336296D920"/>
      </w:placeholder>
      <w:dataBinding w:prefixMappings="xmlns:ns0='http://purl.org/dc/elements/1.1/' xmlns:ns1='http://schemas.openxmlformats.org/package/2006/metadata/core-properties' " w:xpath="/ns1:coreProperties[1]/ns0:title[1]" w:storeItemID="{6C3C8BC8-F283-45AE-878A-BAB7291924A1}"/>
      <w:text/>
    </w:sdtPr>
    <w:sdtContent>
      <w:p w14:paraId="29355F64" w14:textId="77777777" w:rsidR="00926CB2" w:rsidRDefault="004E6A83" w:rsidP="008402F2">
        <w:pPr>
          <w:pStyle w:val="PageHead"/>
        </w:pPr>
        <w:r>
          <w:t>Packet Tracer - Troubleshoot Connectivity Issues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B72179" w14:textId="77777777" w:rsidR="00926CB2" w:rsidRDefault="00882B63" w:rsidP="006C3FCF">
    <w:pPr>
      <w:ind w:left="-288"/>
    </w:pPr>
    <w:r>
      <w:rPr>
        <w:noProof/>
      </w:rPr>
      <w:drawing>
        <wp:inline distT="0" distB="0" distL="0" distR="0" wp14:anchorId="2B9B5422" wp14:editId="00F765C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BA4A518E"/>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Step %2:"/>
      <w:lvlJc w:val="left"/>
      <w:pPr>
        <w:ind w:left="0" w:firstLine="0"/>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329C4897"/>
    <w:multiLevelType w:val="multilevel"/>
    <w:tmpl w:val="C73A9300"/>
    <w:lvl w:ilvl="0">
      <w:start w:val="1"/>
      <w:numFmt w:val="decimal"/>
      <w:suff w:val="space"/>
      <w:lvlText w:val="Part %1:"/>
      <w:lvlJc w:val="left"/>
      <w:pPr>
        <w:ind w:left="0" w:firstLine="0"/>
      </w:pPr>
      <w:rPr>
        <w:rFonts w:hint="default"/>
      </w:rPr>
    </w:lvl>
    <w:lvl w:ilvl="1">
      <w:start w:val="1"/>
      <w:numFmt w:val="decimal"/>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1483695837">
    <w:abstractNumId w:val="6"/>
  </w:num>
  <w:num w:numId="2" w16cid:durableId="875968711">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1230075963">
    <w:abstractNumId w:val="2"/>
  </w:num>
  <w:num w:numId="4" w16cid:durableId="739134259">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976491710">
    <w:abstractNumId w:val="3"/>
  </w:num>
  <w:num w:numId="6" w16cid:durableId="272791552">
    <w:abstractNumId w:val="0"/>
  </w:num>
  <w:num w:numId="7" w16cid:durableId="1201019300">
    <w:abstractNumId w:val="1"/>
  </w:num>
  <w:num w:numId="8" w16cid:durableId="405690803">
    <w:abstractNumId w:val="4"/>
    <w:lvlOverride w:ilvl="0">
      <w:lvl w:ilvl="0">
        <w:start w:val="1"/>
        <w:numFmt w:val="decimal"/>
        <w:lvlText w:val="Part %1:"/>
        <w:lvlJc w:val="left"/>
        <w:pPr>
          <w:tabs>
            <w:tab w:val="num" w:pos="1152"/>
          </w:tabs>
          <w:ind w:left="1152" w:hanging="792"/>
        </w:pPr>
        <w:rPr>
          <w:rFonts w:hint="default"/>
        </w:rPr>
      </w:lvl>
    </w:lvlOverride>
  </w:num>
  <w:num w:numId="9" w16cid:durableId="1754430259">
    <w:abstractNumId w:val="3"/>
    <w:lvlOverride w:ilvl="0"/>
  </w:num>
  <w:num w:numId="10" w16cid:durableId="79253741">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96B99"/>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32FE"/>
    <w:rsid w:val="000C5941"/>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344F"/>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1DD0"/>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385C"/>
    <w:rsid w:val="00426FA5"/>
    <w:rsid w:val="00431654"/>
    <w:rsid w:val="00434926"/>
    <w:rsid w:val="00443ACE"/>
    <w:rsid w:val="00444217"/>
    <w:rsid w:val="004478F4"/>
    <w:rsid w:val="00450F7A"/>
    <w:rsid w:val="00452C6D"/>
    <w:rsid w:val="00455E0B"/>
    <w:rsid w:val="0045724D"/>
    <w:rsid w:val="00457934"/>
    <w:rsid w:val="00462B9F"/>
    <w:rsid w:val="004659EE"/>
    <w:rsid w:val="00473E34"/>
    <w:rsid w:val="00476BA9"/>
    <w:rsid w:val="00481650"/>
    <w:rsid w:val="004936C2"/>
    <w:rsid w:val="0049379C"/>
    <w:rsid w:val="004A1CA0"/>
    <w:rsid w:val="004A22E9"/>
    <w:rsid w:val="004A4ACD"/>
    <w:rsid w:val="004A506C"/>
    <w:rsid w:val="004A5BC5"/>
    <w:rsid w:val="004B023D"/>
    <w:rsid w:val="004C0909"/>
    <w:rsid w:val="004C3F97"/>
    <w:rsid w:val="004C42BF"/>
    <w:rsid w:val="004D01F2"/>
    <w:rsid w:val="004D2CED"/>
    <w:rsid w:val="004D3339"/>
    <w:rsid w:val="004D353F"/>
    <w:rsid w:val="004D36D7"/>
    <w:rsid w:val="004D682B"/>
    <w:rsid w:val="004E6152"/>
    <w:rsid w:val="004E6A83"/>
    <w:rsid w:val="004F344A"/>
    <w:rsid w:val="004F4EC3"/>
    <w:rsid w:val="00504ED4"/>
    <w:rsid w:val="00510639"/>
    <w:rsid w:val="00511791"/>
    <w:rsid w:val="00512455"/>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AC7"/>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3C3D"/>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5419"/>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2299"/>
    <w:rsid w:val="009453F7"/>
    <w:rsid w:val="009476C0"/>
    <w:rsid w:val="00963E34"/>
    <w:rsid w:val="00964DFA"/>
    <w:rsid w:val="009652F6"/>
    <w:rsid w:val="00970A69"/>
    <w:rsid w:val="00971FC2"/>
    <w:rsid w:val="0098155C"/>
    <w:rsid w:val="00981CCA"/>
    <w:rsid w:val="00983B77"/>
    <w:rsid w:val="00990F99"/>
    <w:rsid w:val="00996053"/>
    <w:rsid w:val="00997E71"/>
    <w:rsid w:val="009A0B2F"/>
    <w:rsid w:val="009A1CF4"/>
    <w:rsid w:val="009A37D7"/>
    <w:rsid w:val="009A4E17"/>
    <w:rsid w:val="009A6955"/>
    <w:rsid w:val="009B341C"/>
    <w:rsid w:val="009B5747"/>
    <w:rsid w:val="009B6A3C"/>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46F0A"/>
    <w:rsid w:val="00A46F25"/>
    <w:rsid w:val="00A47CC2"/>
    <w:rsid w:val="00A502BA"/>
    <w:rsid w:val="00A60146"/>
    <w:rsid w:val="00A601A9"/>
    <w:rsid w:val="00A60F6F"/>
    <w:rsid w:val="00A622C4"/>
    <w:rsid w:val="00A6283D"/>
    <w:rsid w:val="00A676FF"/>
    <w:rsid w:val="00A715E6"/>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4F01"/>
    <w:rsid w:val="00B35151"/>
    <w:rsid w:val="00B433F2"/>
    <w:rsid w:val="00B458E8"/>
    <w:rsid w:val="00B5397B"/>
    <w:rsid w:val="00B53EE9"/>
    <w:rsid w:val="00B6183E"/>
    <w:rsid w:val="00B62809"/>
    <w:rsid w:val="00B72F2A"/>
    <w:rsid w:val="00B74716"/>
    <w:rsid w:val="00B7675A"/>
    <w:rsid w:val="00B81898"/>
    <w:rsid w:val="00B82DED"/>
    <w:rsid w:val="00B8606B"/>
    <w:rsid w:val="00B878E7"/>
    <w:rsid w:val="00B879CC"/>
    <w:rsid w:val="00B96B99"/>
    <w:rsid w:val="00B97278"/>
    <w:rsid w:val="00B97943"/>
    <w:rsid w:val="00BA1D0B"/>
    <w:rsid w:val="00BA2B50"/>
    <w:rsid w:val="00BA6972"/>
    <w:rsid w:val="00BB1E0D"/>
    <w:rsid w:val="00BB26C8"/>
    <w:rsid w:val="00BB4D9B"/>
    <w:rsid w:val="00BB73FF"/>
    <w:rsid w:val="00BB7688"/>
    <w:rsid w:val="00BC7423"/>
    <w:rsid w:val="00BC7CAC"/>
    <w:rsid w:val="00BD14B8"/>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0DE3"/>
    <w:rsid w:val="00E33C65"/>
    <w:rsid w:val="00E35D12"/>
    <w:rsid w:val="00E449D0"/>
    <w:rsid w:val="00E44A34"/>
    <w:rsid w:val="00E4506A"/>
    <w:rsid w:val="00E53F99"/>
    <w:rsid w:val="00E56510"/>
    <w:rsid w:val="00E62EA8"/>
    <w:rsid w:val="00E6575F"/>
    <w:rsid w:val="00E67A6E"/>
    <w:rsid w:val="00E67D49"/>
    <w:rsid w:val="00E70096"/>
    <w:rsid w:val="00E71B43"/>
    <w:rsid w:val="00E81612"/>
    <w:rsid w:val="00E82BD7"/>
    <w:rsid w:val="00E859E3"/>
    <w:rsid w:val="00E87D18"/>
    <w:rsid w:val="00E87D62"/>
    <w:rsid w:val="00E97333"/>
    <w:rsid w:val="00EA486E"/>
    <w:rsid w:val="00EA4FA3"/>
    <w:rsid w:val="00EB001B"/>
    <w:rsid w:val="00EB3082"/>
    <w:rsid w:val="00EB6C33"/>
    <w:rsid w:val="00EC6F62"/>
    <w:rsid w:val="00ED2EA2"/>
    <w:rsid w:val="00ED6019"/>
    <w:rsid w:val="00ED7052"/>
    <w:rsid w:val="00ED7830"/>
    <w:rsid w:val="00EE2BFF"/>
    <w:rsid w:val="00EE3909"/>
    <w:rsid w:val="00EF24EB"/>
    <w:rsid w:val="00EF4205"/>
    <w:rsid w:val="00EF5939"/>
    <w:rsid w:val="00F01714"/>
    <w:rsid w:val="00F0258F"/>
    <w:rsid w:val="00F02CBC"/>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3146D"/>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 w:val="00FF7C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B4F04C"/>
  <w15:docId w15:val="{DA70E2D0-DA7B-41B2-BD7E-6F14CD23C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E67D49"/>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E67D49"/>
    <w:pPr>
      <w:keepNext/>
      <w:keepLines/>
      <w:numPr>
        <w:numId w:val="5"/>
      </w:numPr>
      <w:spacing w:before="240" w:after="120" w:line="240" w:lineRule="auto"/>
      <w:outlineLvl w:val="0"/>
    </w:pPr>
    <w:rPr>
      <w:b/>
      <w:bCs/>
      <w:noProof/>
      <w:sz w:val="26"/>
      <w:szCs w:val="26"/>
    </w:rPr>
  </w:style>
  <w:style w:type="paragraph" w:styleId="Heading2">
    <w:name w:val="heading 2"/>
    <w:basedOn w:val="Normal"/>
    <w:next w:val="BodyTextL25"/>
    <w:link w:val="Heading2Char"/>
    <w:autoRedefine/>
    <w:uiPriority w:val="9"/>
    <w:unhideWhenUsed/>
    <w:qFormat/>
    <w:rsid w:val="00E67D49"/>
    <w:pPr>
      <w:keepNext/>
      <w:numPr>
        <w:ilvl w:val="1"/>
        <w:numId w:val="5"/>
      </w:numPr>
      <w:spacing w:before="240" w:after="120" w:line="240" w:lineRule="auto"/>
      <w:outlineLvl w:val="1"/>
    </w:pPr>
    <w:rPr>
      <w:rFonts w:eastAsia="Times New Roman"/>
      <w:b/>
      <w:bCs/>
      <w:sz w:val="24"/>
      <w:szCs w:val="26"/>
    </w:rPr>
  </w:style>
  <w:style w:type="paragraph" w:styleId="Heading3">
    <w:name w:val="heading 3"/>
    <w:basedOn w:val="Normal"/>
    <w:next w:val="Normal"/>
    <w:link w:val="Heading3Char"/>
    <w:unhideWhenUsed/>
    <w:qFormat/>
    <w:rsid w:val="00EF24EB"/>
    <w:pPr>
      <w:keepNext/>
      <w:spacing w:before="0" w:after="0" w:line="240" w:lineRule="auto"/>
      <w:ind w:left="360"/>
      <w:outlineLvl w:val="2"/>
    </w:pPr>
    <w:rPr>
      <w:rFonts w:eastAsia="Times New Roman"/>
      <w:bCs/>
      <w:color w:val="FFFFFF" w:themeColor="background1"/>
      <w:sz w:val="6"/>
      <w:szCs w:val="26"/>
    </w:rPr>
  </w:style>
  <w:style w:type="paragraph" w:styleId="Heading4">
    <w:name w:val="heading 4"/>
    <w:basedOn w:val="BodyTextL25"/>
    <w:next w:val="BodyTextL25"/>
    <w:link w:val="Heading4Char"/>
    <w:unhideWhenUsed/>
    <w:qFormat/>
    <w:rsid w:val="00E67D49"/>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531D0"/>
    <w:rPr>
      <w:b/>
      <w:bCs/>
      <w:noProof/>
      <w:sz w:val="26"/>
      <w:szCs w:val="26"/>
    </w:rPr>
  </w:style>
  <w:style w:type="character" w:customStyle="1" w:styleId="Heading2Char">
    <w:name w:val="Heading 2 Char"/>
    <w:link w:val="Heading2"/>
    <w:uiPriority w:val="9"/>
    <w:rsid w:val="00E67D49"/>
    <w:rPr>
      <w:rFonts w:eastAsia="Times New Roman"/>
      <w:b/>
      <w:bCs/>
      <w:sz w:val="24"/>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971FC2"/>
    <w:pPr>
      <w:ind w:left="720"/>
    </w:pPr>
    <w:rPr>
      <w:color w:val="FFFFFF" w:themeColor="background1"/>
    </w:r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E67D49"/>
    <w:pPr>
      <w:spacing w:before="0" w:after="0"/>
    </w:pPr>
    <w:rPr>
      <w:i/>
      <w:color w:val="FFFFFF" w:themeColor="background1"/>
    </w:rPr>
  </w:style>
  <w:style w:type="paragraph" w:customStyle="1" w:styleId="SubStepAlpha">
    <w:name w:val="SubStep Alpha"/>
    <w:basedOn w:val="BodyTextL25"/>
    <w:qFormat/>
    <w:rsid w:val="00E67D49"/>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E67D49"/>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E67D49"/>
    <w:pPr>
      <w:numPr>
        <w:numId w:val="5"/>
      </w:numPr>
    </w:pPr>
  </w:style>
  <w:style w:type="paragraph" w:customStyle="1" w:styleId="CMDOutput">
    <w:name w:val="CMD Output"/>
    <w:basedOn w:val="BodyTextL25"/>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E67D49"/>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EF24EB"/>
    <w:rPr>
      <w:rFonts w:eastAsia="Times New Roman"/>
      <w:bCs/>
      <w:color w:val="FFFFFF" w:themeColor="background1"/>
      <w:sz w:val="6"/>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character" w:styleId="Hyperlink">
    <w:name w:val="Hyperlink"/>
    <w:basedOn w:val="DefaultParagraphFont"/>
    <w:unhideWhenUsed/>
    <w:rsid w:val="00F314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772821">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6C328B097F64C4AA34467336296D920"/>
        <w:category>
          <w:name w:val="General"/>
          <w:gallery w:val="placeholder"/>
        </w:category>
        <w:types>
          <w:type w:val="bbPlcHdr"/>
        </w:types>
        <w:behaviors>
          <w:behavior w:val="content"/>
        </w:behaviors>
        <w:guid w:val="{58DB5B50-8D34-425B-B14E-5B36EED3487A}"/>
      </w:docPartPr>
      <w:docPartBody>
        <w:p w:rsidR="00FD14DE" w:rsidRDefault="00126D13">
          <w:pPr>
            <w:pStyle w:val="C6C328B097F64C4AA34467336296D920"/>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D13"/>
    <w:rsid w:val="00126D13"/>
    <w:rsid w:val="00751305"/>
    <w:rsid w:val="00F872F3"/>
    <w:rsid w:val="00FD14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6C328B097F64C4AA34467336296D920">
    <w:name w:val="C6C328B097F64C4AA34467336296D92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0E1490D-D572-4F6E-80F4-ECC9970D1C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Template>
  <TotalTime>73</TotalTime>
  <Pages>4</Pages>
  <Words>883</Words>
  <Characters>5039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Packet Tracer - Troubleshoot Connectivity Issues</vt:lpstr>
    </vt:vector>
  </TitlesOfParts>
  <Company>Cisco Systems, Inc.</Company>
  <LinksUpToDate>false</LinksUpToDate>
  <CharactersWithSpaces>5911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Troubleshoot Connectivity Issues</dc:title>
  <dc:creator>SP</dc:creator>
  <dc:description>2016</dc:description>
  <cp:lastModifiedBy>Shamim Ahmad</cp:lastModifiedBy>
  <cp:revision>3</cp:revision>
  <dcterms:created xsi:type="dcterms:W3CDTF">2019-12-02T20:34:00Z</dcterms:created>
  <dcterms:modified xsi:type="dcterms:W3CDTF">2022-08-07T13:08:00Z</dcterms:modified>
</cp:coreProperties>
</file>